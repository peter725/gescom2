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E07C" w14:textId="77777777" w:rsidR="0094743E" w:rsidRPr="0094743E" w:rsidRDefault="0094743E" w:rsidP="0094743E">
      <w:pPr>
        <w:spacing w:after="0"/>
        <w:rPr>
          <w:vanish/>
        </w:rPr>
      </w:pPr>
    </w:p>
    <w:p w14:paraId="2B14EEF6" w14:textId="106FBD4C" w:rsidR="00A80DB0" w:rsidRDefault="00A80DB0" w:rsidP="0067116E">
      <w:pPr>
        <w:tabs>
          <w:tab w:val="left" w:pos="1985"/>
        </w:tabs>
        <w:ind w:left="-284"/>
      </w:pPr>
    </w:p>
    <w:p w14:paraId="5D202A6F" w14:textId="77777777" w:rsidR="003644E3" w:rsidRDefault="003644E3" w:rsidP="003644E3"/>
    <w:p w14:paraId="3608C0B6" w14:textId="77777777" w:rsidR="003644E3" w:rsidRDefault="003644E3" w:rsidP="003644E3"/>
    <w:p w14:paraId="08D5DE89" w14:textId="77777777" w:rsidR="003644E3" w:rsidRDefault="003644E3" w:rsidP="003644E3"/>
    <w:tbl>
      <w:tblPr>
        <w:tblW w:w="3519" w:type="pct"/>
        <w:jc w:val="center"/>
        <w:tblBorders>
          <w:top w:val="thinThickSmallGap" w:sz="36" w:space="0" w:color="404040" w:themeColor="text1" w:themeTint="BF"/>
          <w:left w:val="thinThickSmallGap" w:sz="36" w:space="0" w:color="404040" w:themeColor="text1" w:themeTint="BF"/>
          <w:bottom w:val="thickThinSmallGap" w:sz="36" w:space="0" w:color="404040" w:themeColor="text1" w:themeTint="BF"/>
          <w:right w:val="thickThinSmallGap" w:sz="36" w:space="0" w:color="404040" w:themeColor="text1" w:themeTint="BF"/>
          <w:insideH w:val="single" w:sz="6" w:space="0" w:color="404040" w:themeColor="text1" w:themeTint="BF"/>
          <w:insideV w:val="single" w:sz="6" w:space="0" w:color="404040" w:themeColor="text1" w:themeTint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337"/>
      </w:tblGrid>
      <w:tr w:rsidR="00F46A07" w14:paraId="29CB4759" w14:textId="77777777" w:rsidTr="003A3F21">
        <w:trPr>
          <w:trHeight w:val="3770"/>
          <w:jc w:val="center"/>
        </w:trPr>
        <w:tc>
          <w:tcPr>
            <w:tcW w:w="5000" w:type="pct"/>
            <w:shd w:val="clear" w:color="auto" w:fill="FFFFFF" w:themeFill="background1"/>
            <w:vAlign w:val="center"/>
          </w:tcPr>
          <w:sdt>
            <w:sdtPr>
              <w:rPr>
                <w:b/>
                <w:sz w:val="32"/>
                <w:szCs w:val="32"/>
              </w:rPr>
              <w:alias w:val="Categoría"/>
              <w:tag w:val=""/>
              <w:id w:val="-740869658"/>
              <w:placeholder>
                <w:docPart w:val="A5E916DAD81748E4B3C3CE88A594B92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C6EE23" w14:textId="77777777" w:rsidR="00F46A07" w:rsidRPr="0027614B" w:rsidRDefault="006D3230" w:rsidP="003A3F21">
                <w:pPr>
                  <w:pStyle w:val="Sinespaciado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DI</w:t>
                </w:r>
                <w:r w:rsidR="00720628">
                  <w:rPr>
                    <w:b/>
                    <w:sz w:val="32"/>
                    <w:szCs w:val="32"/>
                  </w:rPr>
                  <w:t xml:space="preserve">SEÑO </w:t>
                </w:r>
                <w:r w:rsidR="00F22614">
                  <w:rPr>
                    <w:b/>
                    <w:sz w:val="32"/>
                    <w:szCs w:val="32"/>
                  </w:rPr>
                  <w:t>TÉCNICO</w:t>
                </w:r>
              </w:p>
            </w:sdtContent>
          </w:sdt>
          <w:p w14:paraId="5DAA6950" w14:textId="77777777" w:rsidR="00F46A07" w:rsidRDefault="00F46A07" w:rsidP="003A3F21">
            <w:pPr>
              <w:pStyle w:val="Sinespaciado"/>
              <w:jc w:val="center"/>
            </w:pPr>
          </w:p>
          <w:sdt>
            <w:sdtPr>
              <w:rPr>
                <w:rFonts w:asciiTheme="minorHAnsi" w:eastAsiaTheme="majorEastAsia" w:hAnsiTheme="minorHAnsi" w:cstheme="majorBidi"/>
                <w:sz w:val="40"/>
                <w:szCs w:val="40"/>
              </w:rPr>
              <w:alias w:val="Título"/>
              <w:id w:val="13783212"/>
              <w:placeholder>
                <w:docPart w:val="540B961A732D4A2AAA3B5D4E368B7D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D970F88" w14:textId="77777777" w:rsidR="00F46A07" w:rsidRPr="002A4C86" w:rsidRDefault="00C60F57" w:rsidP="003A3F21">
                <w:pPr>
                  <w:pStyle w:val="Sinespaciado"/>
                  <w:jc w:val="center"/>
                  <w:rPr>
                    <w:rFonts w:asciiTheme="minorHAnsi" w:eastAsiaTheme="majorEastAsia" w:hAnsiTheme="minorHAnsi" w:cstheme="majorBidi"/>
                    <w:sz w:val="40"/>
                    <w:szCs w:val="40"/>
                  </w:rPr>
                </w:pPr>
                <w:r>
                  <w:rPr>
                    <w:rFonts w:asciiTheme="minorHAnsi" w:eastAsiaTheme="majorEastAsia" w:hAnsiTheme="minorHAnsi" w:cstheme="majorBidi"/>
                    <w:sz w:val="40"/>
                    <w:szCs w:val="40"/>
                  </w:rPr>
                  <w:t>Sistema de Información [acrónimo proyecto]</w:t>
                </w:r>
              </w:p>
            </w:sdtContent>
          </w:sdt>
          <w:p w14:paraId="573BBCB5" w14:textId="77777777" w:rsidR="00F46A07" w:rsidRDefault="00F46A07" w:rsidP="003A3F21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8D91B040B65446A8A076D9557081217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14:paraId="29C33F9A" w14:textId="77777777" w:rsidR="00F46A07" w:rsidRDefault="006831F4" w:rsidP="003A3F21">
                <w:pPr>
                  <w:pStyle w:val="Sinespaciado"/>
                  <w:jc w:val="center"/>
                </w:pPr>
                <w:r>
                  <w:t>10/11/2016</w:t>
                </w:r>
              </w:p>
            </w:sdtContent>
          </w:sdt>
          <w:p w14:paraId="426BB43D" w14:textId="77777777" w:rsidR="00F46A07" w:rsidRDefault="00F46A07" w:rsidP="003A3F21">
            <w:pPr>
              <w:pStyle w:val="Sinespaciado"/>
              <w:jc w:val="center"/>
            </w:pPr>
          </w:p>
          <w:p w14:paraId="38EE51F7" w14:textId="77777777" w:rsidR="00F46A07" w:rsidRDefault="00EB6A0F" w:rsidP="00EB6A0F">
            <w:pPr>
              <w:pStyle w:val="Sinespaciado"/>
              <w:jc w:val="center"/>
            </w:pPr>
            <w:r w:rsidRPr="00EB6A0F">
              <w:t>[Escriba el nombre del autor]</w:t>
            </w:r>
          </w:p>
        </w:tc>
      </w:tr>
    </w:tbl>
    <w:p w14:paraId="767CFA45" w14:textId="77777777" w:rsidR="003644E3" w:rsidRDefault="003644E3" w:rsidP="003644E3"/>
    <w:p w14:paraId="339A1A36" w14:textId="77777777" w:rsidR="003644E3" w:rsidRPr="00D924C1" w:rsidRDefault="003644E3" w:rsidP="003644E3"/>
    <w:p w14:paraId="39EC47E2" w14:textId="77777777" w:rsidR="003644E3" w:rsidRPr="00D924C1" w:rsidRDefault="003644E3" w:rsidP="003644E3"/>
    <w:p w14:paraId="388E80C5" w14:textId="77777777" w:rsidR="003644E3" w:rsidRDefault="003644E3" w:rsidP="00C17189">
      <w:pPr>
        <w:tabs>
          <w:tab w:val="left" w:pos="728"/>
        </w:tabs>
        <w:jc w:val="center"/>
        <w:rPr>
          <w:b/>
          <w:sz w:val="36"/>
          <w:szCs w:val="36"/>
        </w:rPr>
      </w:pPr>
    </w:p>
    <w:p w14:paraId="4DEECCF9" w14:textId="77777777" w:rsidR="003278DB" w:rsidRPr="003278DB" w:rsidRDefault="003278DB" w:rsidP="00C17189">
      <w:pPr>
        <w:tabs>
          <w:tab w:val="left" w:pos="728"/>
        </w:tabs>
        <w:jc w:val="center"/>
        <w:rPr>
          <w:rFonts w:cs="Arial"/>
          <w:sz w:val="44"/>
          <w:szCs w:val="44"/>
        </w:rPr>
      </w:pPr>
    </w:p>
    <w:p w14:paraId="5D3A4A44" w14:textId="77777777" w:rsidR="00086474" w:rsidRDefault="00086474" w:rsidP="003644E3">
      <w:pPr>
        <w:tabs>
          <w:tab w:val="left" w:pos="5376"/>
        </w:tabs>
        <w:rPr>
          <w:b/>
          <w:sz w:val="32"/>
          <w:szCs w:val="32"/>
        </w:rPr>
      </w:pPr>
    </w:p>
    <w:p w14:paraId="203FFC6E" w14:textId="77777777" w:rsidR="00452C26" w:rsidRDefault="00521FC6" w:rsidP="00452C26">
      <w:pPr>
        <w:tabs>
          <w:tab w:val="left" w:pos="5376"/>
        </w:tabs>
      </w:pPr>
      <w:r>
        <w:rPr>
          <w:b/>
        </w:rPr>
        <w:br w:type="page"/>
      </w:r>
      <w:r w:rsidR="00452C26">
        <w:rPr>
          <w:b/>
        </w:rPr>
        <w:lastRenderedPageBreak/>
        <w:t>HOJA DE CONTROL</w:t>
      </w:r>
    </w:p>
    <w:tbl>
      <w:tblPr>
        <w:tblW w:w="877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3"/>
        <w:gridCol w:w="2961"/>
        <w:gridCol w:w="2290"/>
        <w:gridCol w:w="1702"/>
      </w:tblGrid>
      <w:tr w:rsidR="00452C26" w14:paraId="1DFCDD4E" w14:textId="77777777" w:rsidTr="003A3F21">
        <w:trPr>
          <w:trHeight w:val="400"/>
          <w:jc w:val="center"/>
        </w:trPr>
        <w:tc>
          <w:tcPr>
            <w:tcW w:w="1823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14:paraId="51C3C6C0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Título</w:t>
            </w:r>
          </w:p>
        </w:tc>
        <w:tc>
          <w:tcPr>
            <w:tcW w:w="6953" w:type="dxa"/>
            <w:gridSpan w:val="3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5EAC95D4" w14:textId="77777777" w:rsidR="00452C26" w:rsidRDefault="00000000" w:rsidP="00C26EE9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  <w:sdt>
              <w:sdtPr>
                <w:rPr>
                  <w:i/>
                  <w:sz w:val="16"/>
                  <w:szCs w:val="16"/>
                </w:rPr>
                <w:alias w:val="Categoría"/>
                <w:tag w:val=""/>
                <w:id w:val="-1275550598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F22614">
                  <w:rPr>
                    <w:i/>
                    <w:sz w:val="16"/>
                    <w:szCs w:val="16"/>
                  </w:rPr>
                  <w:t>DISEÑO TÉCNICO</w:t>
                </w:r>
              </w:sdtContent>
            </w:sdt>
            <w:r w:rsidR="00C26EE9" w:rsidRPr="00790833">
              <w:rPr>
                <w:i/>
                <w:sz w:val="16"/>
                <w:szCs w:val="16"/>
              </w:rPr>
              <w:t>-</w:t>
            </w:r>
            <w:sdt>
              <w:sdtPr>
                <w:rPr>
                  <w:i/>
                  <w:sz w:val="16"/>
                  <w:szCs w:val="16"/>
                </w:rPr>
                <w:alias w:val="Título"/>
                <w:tag w:val=""/>
                <w:id w:val="1328402634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C60F57">
                  <w:rPr>
                    <w:i/>
                    <w:sz w:val="16"/>
                    <w:szCs w:val="16"/>
                  </w:rPr>
                  <w:t>Sistema de Información [acrónimo proyecto]</w:t>
                </w:r>
              </w:sdtContent>
            </w:sdt>
          </w:p>
        </w:tc>
      </w:tr>
      <w:tr w:rsidR="0091637F" w14:paraId="57A83290" w14:textId="77777777" w:rsidTr="003A3F21">
        <w:trPr>
          <w:trHeight w:val="403"/>
          <w:jc w:val="center"/>
        </w:trPr>
        <w:tc>
          <w:tcPr>
            <w:tcW w:w="182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14:paraId="08C2B369" w14:textId="77777777" w:rsidR="0091637F" w:rsidRDefault="0091637F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del Documento</w:t>
            </w:r>
          </w:p>
        </w:tc>
        <w:tc>
          <w:tcPr>
            <w:tcW w:w="6953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30696DDB" w14:textId="77777777" w:rsidR="0091637F" w:rsidRPr="00582774" w:rsidRDefault="00B712F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8F480F">
              <w:rPr>
                <w:noProof/>
                <w:sz w:val="16"/>
                <w:szCs w:val="16"/>
              </w:rPr>
              <w:t>Documento10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F0763D" w14:paraId="1905B156" w14:textId="77777777" w:rsidTr="003A3F21">
        <w:trPr>
          <w:trHeight w:val="403"/>
          <w:jc w:val="center"/>
        </w:trPr>
        <w:tc>
          <w:tcPr>
            <w:tcW w:w="182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14:paraId="6AA8AD81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6953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64151CFB" w14:textId="77777777" w:rsidR="00F0763D" w:rsidRPr="001E5626" w:rsidRDefault="00EB6A0F" w:rsidP="00EB6A0F">
            <w:pPr>
              <w:tabs>
                <w:tab w:val="left" w:pos="1701"/>
              </w:tabs>
              <w:spacing w:before="60" w:after="60" w:line="240" w:lineRule="auto"/>
              <w:ind w:left="83"/>
            </w:pPr>
            <w:r w:rsidRPr="00EB6A0F">
              <w:rPr>
                <w:noProof/>
                <w:sz w:val="16"/>
                <w:szCs w:val="16"/>
              </w:rPr>
              <w:t>[Escriba el nombre del autor]</w:t>
            </w:r>
          </w:p>
        </w:tc>
      </w:tr>
      <w:tr w:rsidR="00F0763D" w14:paraId="03AC34B2" w14:textId="77777777" w:rsidTr="003A3F21">
        <w:trPr>
          <w:trHeight w:val="403"/>
          <w:jc w:val="center"/>
        </w:trPr>
        <w:tc>
          <w:tcPr>
            <w:tcW w:w="182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14:paraId="0A70F627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Versión/Edición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A9FFBB4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v.1.0</w:t>
            </w:r>
          </w:p>
        </w:tc>
        <w:tc>
          <w:tcPr>
            <w:tcW w:w="2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5687F172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Versión</w:t>
            </w:r>
          </w:p>
        </w:tc>
        <w:sdt>
          <w:sdtPr>
            <w:rPr>
              <w:sz w:val="16"/>
              <w:szCs w:val="16"/>
            </w:rPr>
            <w:alias w:val="Fecha de publicación"/>
            <w:tag w:val=""/>
            <w:id w:val="-1112894511"/>
            <w:dataBinding w:prefixMappings="xmlns:ns0='http://schemas.microsoft.com/office/2006/coverPageProps' " w:xpath="/ns0:CoverPageProperties[1]/ns0:PublishDate[1]" w:storeItemID="{55AF091B-3C7A-41E3-B477-F2FDAA23CFDA}"/>
            <w:date w:fullDate="2016-11-10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170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double" w:sz="4" w:space="0" w:color="C0C0C0"/>
                </w:tcBorders>
                <w:vAlign w:val="center"/>
              </w:tcPr>
              <w:p w14:paraId="38468013" w14:textId="77777777" w:rsidR="00F0763D" w:rsidRPr="00E35D13" w:rsidRDefault="006831F4" w:rsidP="0091637F">
                <w:pPr>
                  <w:tabs>
                    <w:tab w:val="left" w:pos="1701"/>
                  </w:tabs>
                  <w:spacing w:before="60" w:after="60" w:line="240" w:lineRule="auto"/>
                  <w:ind w:left="83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10/11/2016</w:t>
                </w:r>
              </w:p>
            </w:tc>
          </w:sdtContent>
        </w:sdt>
      </w:tr>
      <w:tr w:rsidR="00F0763D" w14:paraId="504A7E9F" w14:textId="77777777" w:rsidTr="003A3F21">
        <w:trPr>
          <w:trHeight w:val="403"/>
          <w:jc w:val="center"/>
        </w:trPr>
        <w:tc>
          <w:tcPr>
            <w:tcW w:w="182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14:paraId="006E3156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Revisado por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E676B37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0088CE97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Revisión</w:t>
            </w:r>
          </w:p>
        </w:tc>
        <w:tc>
          <w:tcPr>
            <w:tcW w:w="17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1B6A18EA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</w:tr>
      <w:tr w:rsidR="00F0763D" w14:paraId="06D7D9C8" w14:textId="77777777" w:rsidTr="00452C26">
        <w:trPr>
          <w:trHeight w:val="403"/>
          <w:jc w:val="center"/>
        </w:trPr>
        <w:tc>
          <w:tcPr>
            <w:tcW w:w="1823" w:type="dxa"/>
            <w:tcBorders>
              <w:top w:val="single" w:sz="6" w:space="0" w:color="C0C0C0"/>
              <w:left w:val="double" w:sz="4" w:space="0" w:color="C0C0C0"/>
              <w:bottom w:val="double" w:sz="4" w:space="0" w:color="BFBFBF"/>
              <w:right w:val="single" w:sz="6" w:space="0" w:color="C0C0C0"/>
            </w:tcBorders>
            <w:vAlign w:val="center"/>
          </w:tcPr>
          <w:p w14:paraId="54E86A89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Aprobado por</w:t>
            </w:r>
          </w:p>
        </w:tc>
        <w:tc>
          <w:tcPr>
            <w:tcW w:w="2961" w:type="dxa"/>
            <w:tcBorders>
              <w:top w:val="single" w:sz="6" w:space="0" w:color="C0C0C0"/>
              <w:left w:val="single" w:sz="6" w:space="0" w:color="C0C0C0"/>
              <w:bottom w:val="double" w:sz="4" w:space="0" w:color="BFBFBF"/>
              <w:right w:val="single" w:sz="6" w:space="0" w:color="C0C0C0"/>
            </w:tcBorders>
            <w:vAlign w:val="center"/>
          </w:tcPr>
          <w:p w14:paraId="734BDC43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404DF605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Aprobación</w:t>
            </w:r>
          </w:p>
        </w:tc>
        <w:tc>
          <w:tcPr>
            <w:tcW w:w="17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09E3E514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</w:tr>
      <w:tr w:rsidR="00F0763D" w14:paraId="2A7F7138" w14:textId="77777777" w:rsidTr="00452C26">
        <w:trPr>
          <w:trHeight w:val="403"/>
          <w:jc w:val="center"/>
        </w:trPr>
        <w:tc>
          <w:tcPr>
            <w:tcW w:w="1823" w:type="dxa"/>
            <w:tcBorders>
              <w:top w:val="double" w:sz="4" w:space="0" w:color="BFBFBF"/>
              <w:left w:val="nil"/>
              <w:bottom w:val="nil"/>
              <w:right w:val="nil"/>
            </w:tcBorders>
            <w:vAlign w:val="center"/>
          </w:tcPr>
          <w:p w14:paraId="21CA72E6" w14:textId="77777777" w:rsidR="00F0763D" w:rsidRDefault="00F0763D" w:rsidP="003A3F21"/>
        </w:tc>
        <w:tc>
          <w:tcPr>
            <w:tcW w:w="2961" w:type="dxa"/>
            <w:tcBorders>
              <w:top w:val="double" w:sz="4" w:space="0" w:color="BFBFBF"/>
              <w:left w:val="nil"/>
              <w:bottom w:val="nil"/>
              <w:right w:val="double" w:sz="4" w:space="0" w:color="BFBFBF"/>
            </w:tcBorders>
            <w:vAlign w:val="center"/>
          </w:tcPr>
          <w:p w14:paraId="6EA69F98" w14:textId="77777777" w:rsidR="00F0763D" w:rsidRDefault="00F0763D" w:rsidP="003A3F21"/>
        </w:tc>
        <w:tc>
          <w:tcPr>
            <w:tcW w:w="2290" w:type="dxa"/>
            <w:tcBorders>
              <w:top w:val="single" w:sz="6" w:space="0" w:color="C0C0C0"/>
              <w:left w:val="double" w:sz="4" w:space="0" w:color="BFBFBF"/>
              <w:bottom w:val="double" w:sz="4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09457359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Nº</w:t>
            </w:r>
            <w:proofErr w:type="spellEnd"/>
            <w:r>
              <w:rPr>
                <w:b/>
                <w:sz w:val="16"/>
                <w:szCs w:val="16"/>
              </w:rPr>
              <w:t xml:space="preserve"> Total Páginas</w:t>
            </w:r>
          </w:p>
        </w:tc>
        <w:tc>
          <w:tcPr>
            <w:tcW w:w="1702" w:type="dxa"/>
            <w:tcBorders>
              <w:top w:val="single" w:sz="6" w:space="0" w:color="C0C0C0"/>
              <w:left w:val="single" w:sz="6" w:space="0" w:color="C0C0C0"/>
              <w:bottom w:val="double" w:sz="4" w:space="0" w:color="C0C0C0"/>
              <w:right w:val="double" w:sz="4" w:space="0" w:color="C0C0C0"/>
            </w:tcBorders>
            <w:vAlign w:val="center"/>
          </w:tcPr>
          <w:p w14:paraId="4866CAD0" w14:textId="77777777" w:rsidR="00F0763D" w:rsidRDefault="00F0763D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SECTIONPAGES 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6831F4">
              <w:rPr>
                <w:noProof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76273B25" w14:textId="77777777" w:rsidR="00452C26" w:rsidRDefault="00452C26" w:rsidP="00452C26"/>
    <w:p w14:paraId="5A14F76C" w14:textId="77777777" w:rsidR="00452C26" w:rsidRDefault="00452C26" w:rsidP="00452C26">
      <w:pPr>
        <w:tabs>
          <w:tab w:val="left" w:pos="1701"/>
        </w:tabs>
        <w:spacing w:after="120" w:line="240" w:lineRule="auto"/>
        <w:jc w:val="left"/>
        <w:rPr>
          <w:b/>
        </w:rPr>
      </w:pPr>
      <w:r>
        <w:rPr>
          <w:b/>
        </w:rPr>
        <w:t>CONTROL DE CAMBIOS</w:t>
      </w:r>
    </w:p>
    <w:tbl>
      <w:tblPr>
        <w:tblW w:w="87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73"/>
        <w:gridCol w:w="3500"/>
        <w:gridCol w:w="2396"/>
        <w:gridCol w:w="1681"/>
      </w:tblGrid>
      <w:tr w:rsidR="00452C26" w14:paraId="1F5EC291" w14:textId="77777777" w:rsidTr="003A3F21">
        <w:trPr>
          <w:trHeight w:val="403"/>
          <w:tblHeader/>
          <w:jc w:val="center"/>
        </w:trPr>
        <w:tc>
          <w:tcPr>
            <w:tcW w:w="1173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7164C32C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3500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41A06020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Causa del Cambio</w:t>
            </w:r>
          </w:p>
        </w:tc>
        <w:tc>
          <w:tcPr>
            <w:tcW w:w="2396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40949041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Responsable</w:t>
            </w:r>
          </w:p>
        </w:tc>
        <w:tc>
          <w:tcPr>
            <w:tcW w:w="1681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shd w:val="clear" w:color="99FF33" w:fill="auto"/>
            <w:vAlign w:val="center"/>
          </w:tcPr>
          <w:p w14:paraId="1E6EE548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</w:tr>
      <w:tr w:rsidR="00452C26" w14:paraId="7EA01E17" w14:textId="77777777" w:rsidTr="003A3F21">
        <w:trPr>
          <w:trHeight w:val="400"/>
          <w:jc w:val="center"/>
        </w:trPr>
        <w:tc>
          <w:tcPr>
            <w:tcW w:w="117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15AEC20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8214AFC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0468AB3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0D43D71D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</w:tr>
      <w:tr w:rsidR="00452C26" w14:paraId="57137D1E" w14:textId="77777777" w:rsidTr="003A3F21">
        <w:trPr>
          <w:trHeight w:val="400"/>
          <w:jc w:val="center"/>
        </w:trPr>
        <w:tc>
          <w:tcPr>
            <w:tcW w:w="117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FAF5F26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5E22C50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0CAEE67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7428AA20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</w:tr>
      <w:tr w:rsidR="00452C26" w14:paraId="7FA1AA21" w14:textId="77777777" w:rsidTr="003A3F21">
        <w:trPr>
          <w:trHeight w:val="400"/>
          <w:jc w:val="center"/>
        </w:trPr>
        <w:tc>
          <w:tcPr>
            <w:tcW w:w="117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1B3CC88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9BA2EB6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69EC386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53BFC97D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</w:tr>
    </w:tbl>
    <w:p w14:paraId="7808BF80" w14:textId="77777777" w:rsidR="00452C26" w:rsidRDefault="00452C26" w:rsidP="00452C26"/>
    <w:p w14:paraId="02A79A19" w14:textId="77777777" w:rsidR="00452C26" w:rsidRDefault="00452C26" w:rsidP="00452C26">
      <w:pPr>
        <w:rPr>
          <w:b/>
        </w:rPr>
      </w:pPr>
      <w:r>
        <w:t xml:space="preserve">  </w:t>
      </w:r>
      <w:r>
        <w:rPr>
          <w:b/>
        </w:rPr>
        <w:t>CONTROL DE DISTRIBUCIÓN</w:t>
      </w:r>
    </w:p>
    <w:tbl>
      <w:tblPr>
        <w:tblW w:w="873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66"/>
        <w:gridCol w:w="2694"/>
        <w:gridCol w:w="1688"/>
        <w:gridCol w:w="1288"/>
      </w:tblGrid>
      <w:tr w:rsidR="00452C26" w14:paraId="7DEB8BDB" w14:textId="77777777" w:rsidTr="003A3F21">
        <w:trPr>
          <w:trHeight w:val="403"/>
          <w:tblHeader/>
          <w:jc w:val="center"/>
        </w:trPr>
        <w:tc>
          <w:tcPr>
            <w:tcW w:w="3066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72CF69A6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y Apellidos</w:t>
            </w:r>
          </w:p>
        </w:tc>
        <w:tc>
          <w:tcPr>
            <w:tcW w:w="2694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1A150AD5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Cargo</w:t>
            </w:r>
          </w:p>
        </w:tc>
        <w:tc>
          <w:tcPr>
            <w:tcW w:w="1688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14:paraId="344D4BCC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Área</w:t>
            </w:r>
          </w:p>
        </w:tc>
        <w:tc>
          <w:tcPr>
            <w:tcW w:w="1288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shd w:val="clear" w:color="99FF33" w:fill="auto"/>
            <w:vAlign w:val="center"/>
          </w:tcPr>
          <w:p w14:paraId="1461905A" w14:textId="77777777" w:rsidR="00452C26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Nº</w:t>
            </w:r>
            <w:proofErr w:type="spellEnd"/>
            <w:r>
              <w:rPr>
                <w:b/>
                <w:sz w:val="16"/>
                <w:szCs w:val="16"/>
              </w:rPr>
              <w:t xml:space="preserve"> Copias</w:t>
            </w:r>
          </w:p>
        </w:tc>
      </w:tr>
      <w:tr w:rsidR="00452C26" w14:paraId="515353A0" w14:textId="77777777" w:rsidTr="003A3F21">
        <w:trPr>
          <w:trHeight w:val="400"/>
          <w:jc w:val="center"/>
        </w:trPr>
        <w:tc>
          <w:tcPr>
            <w:tcW w:w="3066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061557B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1193284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B3BBD4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5039B7F7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</w:tr>
      <w:tr w:rsidR="00452C26" w14:paraId="776EEC57" w14:textId="77777777" w:rsidTr="003A3F21">
        <w:trPr>
          <w:trHeight w:val="400"/>
          <w:jc w:val="center"/>
        </w:trPr>
        <w:tc>
          <w:tcPr>
            <w:tcW w:w="3066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4BBF340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96F94B9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8A95913" w14:textId="77777777" w:rsidR="00452C26" w:rsidRPr="00C9212B" w:rsidRDefault="00452C26" w:rsidP="003A3F21">
            <w:pPr>
              <w:pStyle w:val="Encabezado"/>
              <w:tabs>
                <w:tab w:val="left" w:pos="1701"/>
              </w:tabs>
              <w:spacing w:before="60" w:after="60"/>
              <w:ind w:left="83"/>
              <w:rPr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63CAD58A" w14:textId="77777777" w:rsidR="00452C26" w:rsidRPr="00C9212B" w:rsidRDefault="00452C26" w:rsidP="003A3F21">
            <w:pPr>
              <w:pStyle w:val="Encabezado"/>
              <w:tabs>
                <w:tab w:val="left" w:pos="1701"/>
              </w:tabs>
              <w:spacing w:before="60" w:after="60"/>
              <w:ind w:left="83"/>
              <w:rPr>
                <w:sz w:val="16"/>
                <w:szCs w:val="16"/>
              </w:rPr>
            </w:pPr>
          </w:p>
        </w:tc>
      </w:tr>
      <w:tr w:rsidR="00452C26" w14:paraId="1FEAFC69" w14:textId="77777777" w:rsidTr="003A3F21">
        <w:trPr>
          <w:trHeight w:val="400"/>
          <w:jc w:val="center"/>
        </w:trPr>
        <w:tc>
          <w:tcPr>
            <w:tcW w:w="3066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56DC44E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F10EA89" w14:textId="77777777" w:rsidR="00452C26" w:rsidRPr="00C9212B" w:rsidRDefault="00452C26" w:rsidP="003A3F21">
            <w:pPr>
              <w:tabs>
                <w:tab w:val="left" w:pos="1701"/>
              </w:tabs>
              <w:spacing w:before="60" w:after="60" w:line="240" w:lineRule="auto"/>
              <w:ind w:left="83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7024989" w14:textId="77777777" w:rsidR="00452C26" w:rsidRPr="00C9212B" w:rsidRDefault="00452C26" w:rsidP="003A3F21">
            <w:pPr>
              <w:pStyle w:val="Encabezado"/>
              <w:tabs>
                <w:tab w:val="left" w:pos="1701"/>
              </w:tabs>
              <w:spacing w:before="60" w:after="60"/>
              <w:ind w:left="83"/>
              <w:rPr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14:paraId="4DCBD659" w14:textId="77777777" w:rsidR="00452C26" w:rsidRPr="00C9212B" w:rsidRDefault="00452C26" w:rsidP="003A3F21">
            <w:pPr>
              <w:pStyle w:val="Encabezado"/>
              <w:tabs>
                <w:tab w:val="left" w:pos="1701"/>
              </w:tabs>
              <w:spacing w:before="60" w:after="60"/>
              <w:ind w:left="83"/>
              <w:rPr>
                <w:sz w:val="16"/>
                <w:szCs w:val="16"/>
              </w:rPr>
            </w:pPr>
          </w:p>
        </w:tc>
      </w:tr>
    </w:tbl>
    <w:p w14:paraId="14E20716" w14:textId="77777777" w:rsidR="00452C26" w:rsidRDefault="00452C26" w:rsidP="00452C26">
      <w:pPr>
        <w:jc w:val="left"/>
      </w:pPr>
    </w:p>
    <w:p w14:paraId="3E36A0A6" w14:textId="77777777" w:rsidR="0094743E" w:rsidRDefault="0094743E" w:rsidP="003644E3">
      <w:pPr>
        <w:ind w:firstLine="708"/>
        <w:rPr>
          <w:rFonts w:cs="Arial"/>
        </w:rPr>
      </w:pPr>
    </w:p>
    <w:p w14:paraId="50BDC8FC" w14:textId="77777777" w:rsidR="001C2DF2" w:rsidRDefault="001C2DF2" w:rsidP="003644E3">
      <w:pPr>
        <w:ind w:firstLine="708"/>
        <w:rPr>
          <w:rFonts w:cs="Arial"/>
        </w:rPr>
      </w:pPr>
    </w:p>
    <w:p w14:paraId="1BD44CBB" w14:textId="77777777" w:rsidR="00D25A21" w:rsidRDefault="00D25A21" w:rsidP="003644E3">
      <w:pPr>
        <w:ind w:firstLine="708"/>
        <w:rPr>
          <w:rFonts w:cs="Arial"/>
        </w:rPr>
      </w:pPr>
    </w:p>
    <w:p w14:paraId="3A906BF7" w14:textId="77777777" w:rsidR="00D25A21" w:rsidRDefault="00D25A21" w:rsidP="003644E3">
      <w:pPr>
        <w:ind w:firstLine="708"/>
        <w:rPr>
          <w:rFonts w:cs="Arial"/>
        </w:rPr>
      </w:pPr>
    </w:p>
    <w:p w14:paraId="518AA7E3" w14:textId="77777777" w:rsidR="00E64EE4" w:rsidRDefault="00FF07E9" w:rsidP="00FF07E9">
      <w:pPr>
        <w:tabs>
          <w:tab w:val="left" w:pos="2304"/>
        </w:tabs>
        <w:ind w:firstLine="708"/>
        <w:rPr>
          <w:rFonts w:cs="Arial"/>
        </w:rPr>
      </w:pPr>
      <w:r>
        <w:rPr>
          <w:rFonts w:cs="Arial"/>
        </w:rPr>
        <w:tab/>
      </w:r>
      <w:r>
        <w:rPr>
          <w:sz w:val="16"/>
          <w:szCs w:val="16"/>
        </w:rPr>
        <w:t xml:space="preserve"> </w:t>
      </w:r>
    </w:p>
    <w:p w14:paraId="4F57A267" w14:textId="77777777" w:rsidR="00E64EE4" w:rsidRDefault="00E64EE4" w:rsidP="003644E3">
      <w:pPr>
        <w:ind w:firstLine="708"/>
        <w:rPr>
          <w:rFonts w:cs="Arial"/>
        </w:rPr>
      </w:pPr>
    </w:p>
    <w:bookmarkStart w:id="0" w:name="_Toc394992485" w:displacedByCustomXml="next"/>
    <w:bookmarkStart w:id="1" w:name="_Toc394992365" w:displacedByCustomXml="next"/>
    <w:bookmarkStart w:id="2" w:name="_Toc394992106" w:displacedByCustomXml="next"/>
    <w:bookmarkStart w:id="3" w:name="_Toc394991927" w:displacedByCustomXml="next"/>
    <w:sdt>
      <w:sdtPr>
        <w:rPr>
          <w:b w:val="0"/>
          <w:bCs w:val="0"/>
          <w:sz w:val="22"/>
          <w:szCs w:val="22"/>
          <w:lang w:eastAsia="en-US"/>
        </w:rPr>
        <w:id w:val="-1651979304"/>
        <w:docPartObj>
          <w:docPartGallery w:val="Table of Contents"/>
          <w:docPartUnique/>
        </w:docPartObj>
      </w:sdtPr>
      <w:sdtContent>
        <w:p w14:paraId="6FFE3BAE" w14:textId="77777777" w:rsidR="00C47BAC" w:rsidRDefault="00C47BAC" w:rsidP="00C47BAC">
          <w:pPr>
            <w:pStyle w:val="TtuloTDC"/>
            <w:numPr>
              <w:ilvl w:val="0"/>
              <w:numId w:val="0"/>
            </w:numPr>
            <w:jc w:val="center"/>
          </w:pPr>
          <w:r>
            <w:t>INDICE GENERAL</w:t>
          </w:r>
        </w:p>
        <w:p w14:paraId="0744827E" w14:textId="77777777" w:rsidR="006831F4" w:rsidRDefault="00C47BAC">
          <w:pPr>
            <w:pStyle w:val="TDC1"/>
            <w:tabs>
              <w:tab w:val="left" w:pos="440"/>
              <w:tab w:val="right" w:leader="dot" w:pos="1053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48807" w:history="1">
            <w:r w:rsidR="006831F4" w:rsidRPr="001C5BFA">
              <w:rPr>
                <w:rStyle w:val="Hipervnculo"/>
                <w:noProof/>
              </w:rPr>
              <w:t>1</w:t>
            </w:r>
            <w:r w:rsidR="006831F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6831F4" w:rsidRPr="001C5BFA">
              <w:rPr>
                <w:rStyle w:val="Hipervnculo"/>
                <w:noProof/>
              </w:rPr>
              <w:t>OBJETO</w:t>
            </w:r>
            <w:r w:rsidR="006831F4">
              <w:rPr>
                <w:noProof/>
                <w:webHidden/>
              </w:rPr>
              <w:tab/>
            </w:r>
            <w:r w:rsidR="006831F4">
              <w:rPr>
                <w:noProof/>
                <w:webHidden/>
              </w:rPr>
              <w:fldChar w:fldCharType="begin"/>
            </w:r>
            <w:r w:rsidR="006831F4">
              <w:rPr>
                <w:noProof/>
                <w:webHidden/>
              </w:rPr>
              <w:instrText xml:space="preserve"> PAGEREF _Toc466548807 \h </w:instrText>
            </w:r>
            <w:r w:rsidR="006831F4">
              <w:rPr>
                <w:noProof/>
                <w:webHidden/>
              </w:rPr>
            </w:r>
            <w:r w:rsidR="006831F4">
              <w:rPr>
                <w:noProof/>
                <w:webHidden/>
              </w:rPr>
              <w:fldChar w:fldCharType="separate"/>
            </w:r>
            <w:r w:rsidR="00183E9F">
              <w:rPr>
                <w:noProof/>
                <w:webHidden/>
              </w:rPr>
              <w:t>2</w:t>
            </w:r>
            <w:r w:rsidR="006831F4">
              <w:rPr>
                <w:noProof/>
                <w:webHidden/>
              </w:rPr>
              <w:fldChar w:fldCharType="end"/>
            </w:r>
          </w:hyperlink>
        </w:p>
        <w:p w14:paraId="6A4ECE0C" w14:textId="77777777" w:rsidR="006831F4" w:rsidRDefault="00000000">
          <w:pPr>
            <w:pStyle w:val="TDC1"/>
            <w:tabs>
              <w:tab w:val="left" w:pos="440"/>
              <w:tab w:val="right" w:leader="dot" w:pos="1053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6548808" w:history="1">
            <w:r w:rsidR="006831F4" w:rsidRPr="001C5BFA">
              <w:rPr>
                <w:rStyle w:val="Hipervnculo"/>
                <w:noProof/>
              </w:rPr>
              <w:t>2</w:t>
            </w:r>
            <w:r w:rsidR="006831F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6831F4" w:rsidRPr="001C5BFA">
              <w:rPr>
                <w:rStyle w:val="Hipervnculo"/>
                <w:noProof/>
              </w:rPr>
              <w:t>ÁMBITO DEL DOCUMENTO</w:t>
            </w:r>
            <w:r w:rsidR="006831F4">
              <w:rPr>
                <w:noProof/>
                <w:webHidden/>
              </w:rPr>
              <w:tab/>
            </w:r>
            <w:r w:rsidR="006831F4">
              <w:rPr>
                <w:noProof/>
                <w:webHidden/>
              </w:rPr>
              <w:fldChar w:fldCharType="begin"/>
            </w:r>
            <w:r w:rsidR="006831F4">
              <w:rPr>
                <w:noProof/>
                <w:webHidden/>
              </w:rPr>
              <w:instrText xml:space="preserve"> PAGEREF _Toc466548808 \h </w:instrText>
            </w:r>
            <w:r w:rsidR="006831F4">
              <w:rPr>
                <w:noProof/>
                <w:webHidden/>
              </w:rPr>
            </w:r>
            <w:r w:rsidR="006831F4">
              <w:rPr>
                <w:noProof/>
                <w:webHidden/>
              </w:rPr>
              <w:fldChar w:fldCharType="separate"/>
            </w:r>
            <w:r w:rsidR="00183E9F">
              <w:rPr>
                <w:noProof/>
                <w:webHidden/>
              </w:rPr>
              <w:t>2</w:t>
            </w:r>
            <w:r w:rsidR="006831F4">
              <w:rPr>
                <w:noProof/>
                <w:webHidden/>
              </w:rPr>
              <w:fldChar w:fldCharType="end"/>
            </w:r>
          </w:hyperlink>
        </w:p>
        <w:p w14:paraId="6C439DFD" w14:textId="77777777" w:rsidR="006831F4" w:rsidRDefault="00000000">
          <w:pPr>
            <w:pStyle w:val="TDC1"/>
            <w:tabs>
              <w:tab w:val="left" w:pos="440"/>
              <w:tab w:val="right" w:leader="dot" w:pos="1053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66548809" w:history="1">
            <w:r w:rsidR="006831F4" w:rsidRPr="001C5BFA">
              <w:rPr>
                <w:rStyle w:val="Hipervnculo"/>
                <w:noProof/>
              </w:rPr>
              <w:t>3</w:t>
            </w:r>
            <w:r w:rsidR="006831F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6831F4" w:rsidRPr="001C5BFA">
              <w:rPr>
                <w:rStyle w:val="Hipervnculo"/>
                <w:noProof/>
              </w:rPr>
              <w:t>GRUPOS FUNCIONALES</w:t>
            </w:r>
            <w:r w:rsidR="006831F4">
              <w:rPr>
                <w:noProof/>
                <w:webHidden/>
              </w:rPr>
              <w:tab/>
            </w:r>
            <w:r w:rsidR="006831F4">
              <w:rPr>
                <w:noProof/>
                <w:webHidden/>
              </w:rPr>
              <w:fldChar w:fldCharType="begin"/>
            </w:r>
            <w:r w:rsidR="006831F4">
              <w:rPr>
                <w:noProof/>
                <w:webHidden/>
              </w:rPr>
              <w:instrText xml:space="preserve"> PAGEREF _Toc466548809 \h </w:instrText>
            </w:r>
            <w:r w:rsidR="006831F4">
              <w:rPr>
                <w:noProof/>
                <w:webHidden/>
              </w:rPr>
            </w:r>
            <w:r w:rsidR="006831F4">
              <w:rPr>
                <w:noProof/>
                <w:webHidden/>
              </w:rPr>
              <w:fldChar w:fldCharType="separate"/>
            </w:r>
            <w:r w:rsidR="00183E9F">
              <w:rPr>
                <w:noProof/>
                <w:webHidden/>
              </w:rPr>
              <w:t>2</w:t>
            </w:r>
            <w:r w:rsidR="006831F4">
              <w:rPr>
                <w:noProof/>
                <w:webHidden/>
              </w:rPr>
              <w:fldChar w:fldCharType="end"/>
            </w:r>
          </w:hyperlink>
        </w:p>
        <w:p w14:paraId="7910E7DF" w14:textId="77777777" w:rsidR="006831F4" w:rsidRDefault="00000000">
          <w:pPr>
            <w:pStyle w:val="TDC2"/>
            <w:tabs>
              <w:tab w:val="left" w:pos="880"/>
              <w:tab w:val="right" w:leader="dot" w:pos="1053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466548810" w:history="1">
            <w:r w:rsidR="006831F4" w:rsidRPr="001C5BFA">
              <w:rPr>
                <w:rStyle w:val="Hipervnculo"/>
                <w:noProof/>
              </w:rPr>
              <w:t>3.1</w:t>
            </w:r>
            <w:r w:rsidR="006831F4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6831F4" w:rsidRPr="001C5BFA">
              <w:rPr>
                <w:rStyle w:val="Hipervnculo"/>
                <w:noProof/>
              </w:rPr>
              <w:t>Grupo Funcional: [nombreGrupoFuncional1]</w:t>
            </w:r>
            <w:r w:rsidR="006831F4">
              <w:rPr>
                <w:noProof/>
                <w:webHidden/>
              </w:rPr>
              <w:tab/>
            </w:r>
            <w:r w:rsidR="006831F4">
              <w:rPr>
                <w:noProof/>
                <w:webHidden/>
              </w:rPr>
              <w:fldChar w:fldCharType="begin"/>
            </w:r>
            <w:r w:rsidR="006831F4">
              <w:rPr>
                <w:noProof/>
                <w:webHidden/>
              </w:rPr>
              <w:instrText xml:space="preserve"> PAGEREF _Toc466548810 \h </w:instrText>
            </w:r>
            <w:r w:rsidR="006831F4">
              <w:rPr>
                <w:noProof/>
                <w:webHidden/>
              </w:rPr>
            </w:r>
            <w:r w:rsidR="006831F4">
              <w:rPr>
                <w:noProof/>
                <w:webHidden/>
              </w:rPr>
              <w:fldChar w:fldCharType="separate"/>
            </w:r>
            <w:r w:rsidR="00183E9F">
              <w:rPr>
                <w:noProof/>
                <w:webHidden/>
              </w:rPr>
              <w:t>2</w:t>
            </w:r>
            <w:r w:rsidR="006831F4">
              <w:rPr>
                <w:noProof/>
                <w:webHidden/>
              </w:rPr>
              <w:fldChar w:fldCharType="end"/>
            </w:r>
          </w:hyperlink>
        </w:p>
        <w:p w14:paraId="189C44AF" w14:textId="77777777" w:rsidR="006831F4" w:rsidRDefault="00000000">
          <w:pPr>
            <w:pStyle w:val="TDC3"/>
            <w:tabs>
              <w:tab w:val="left" w:pos="1100"/>
              <w:tab w:val="right" w:leader="dot" w:pos="1053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66548811" w:history="1">
            <w:r w:rsidR="006831F4" w:rsidRPr="001C5BFA">
              <w:rPr>
                <w:rStyle w:val="Hipervnculo"/>
                <w:rFonts w:eastAsiaTheme="minorHAnsi"/>
                <w:noProof/>
              </w:rPr>
              <w:t>3.1.1</w:t>
            </w:r>
            <w:r w:rsidR="006831F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6831F4" w:rsidRPr="001C5BFA">
              <w:rPr>
                <w:rStyle w:val="Hipervnculo"/>
                <w:rFonts w:eastAsiaTheme="minorHAnsi"/>
                <w:noProof/>
              </w:rPr>
              <w:t>Descripción</w:t>
            </w:r>
            <w:r w:rsidR="006831F4">
              <w:rPr>
                <w:noProof/>
                <w:webHidden/>
              </w:rPr>
              <w:tab/>
            </w:r>
            <w:r w:rsidR="006831F4">
              <w:rPr>
                <w:noProof/>
                <w:webHidden/>
              </w:rPr>
              <w:fldChar w:fldCharType="begin"/>
            </w:r>
            <w:r w:rsidR="006831F4">
              <w:rPr>
                <w:noProof/>
                <w:webHidden/>
              </w:rPr>
              <w:instrText xml:space="preserve"> PAGEREF _Toc466548811 \h </w:instrText>
            </w:r>
            <w:r w:rsidR="006831F4">
              <w:rPr>
                <w:noProof/>
                <w:webHidden/>
              </w:rPr>
            </w:r>
            <w:r w:rsidR="006831F4">
              <w:rPr>
                <w:noProof/>
                <w:webHidden/>
              </w:rPr>
              <w:fldChar w:fldCharType="separate"/>
            </w:r>
            <w:r w:rsidR="00183E9F">
              <w:rPr>
                <w:noProof/>
                <w:webHidden/>
              </w:rPr>
              <w:t>2</w:t>
            </w:r>
            <w:r w:rsidR="006831F4">
              <w:rPr>
                <w:noProof/>
                <w:webHidden/>
              </w:rPr>
              <w:fldChar w:fldCharType="end"/>
            </w:r>
          </w:hyperlink>
        </w:p>
        <w:p w14:paraId="3E03ABFD" w14:textId="77777777" w:rsidR="006831F4" w:rsidRDefault="00000000">
          <w:pPr>
            <w:pStyle w:val="TDC3"/>
            <w:tabs>
              <w:tab w:val="left" w:pos="1100"/>
              <w:tab w:val="right" w:leader="dot" w:pos="1053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466548812" w:history="1">
            <w:r w:rsidR="006831F4" w:rsidRPr="001C5BFA">
              <w:rPr>
                <w:rStyle w:val="Hipervnculo"/>
                <w:rFonts w:eastAsiaTheme="minorHAnsi"/>
                <w:noProof/>
              </w:rPr>
              <w:t>3.1.2</w:t>
            </w:r>
            <w:r w:rsidR="006831F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6831F4" w:rsidRPr="001C5BFA">
              <w:rPr>
                <w:rStyle w:val="Hipervnculo"/>
                <w:rFonts w:eastAsiaTheme="minorHAnsi"/>
                <w:noProof/>
              </w:rPr>
              <w:t>Diagrama de Paquetes y Clases</w:t>
            </w:r>
            <w:r w:rsidR="006831F4">
              <w:rPr>
                <w:noProof/>
                <w:webHidden/>
              </w:rPr>
              <w:tab/>
            </w:r>
            <w:r w:rsidR="006831F4">
              <w:rPr>
                <w:noProof/>
                <w:webHidden/>
              </w:rPr>
              <w:fldChar w:fldCharType="begin"/>
            </w:r>
            <w:r w:rsidR="006831F4">
              <w:rPr>
                <w:noProof/>
                <w:webHidden/>
              </w:rPr>
              <w:instrText xml:space="preserve"> PAGEREF _Toc466548812 \h </w:instrText>
            </w:r>
            <w:r w:rsidR="006831F4">
              <w:rPr>
                <w:noProof/>
                <w:webHidden/>
              </w:rPr>
            </w:r>
            <w:r w:rsidR="006831F4">
              <w:rPr>
                <w:noProof/>
                <w:webHidden/>
              </w:rPr>
              <w:fldChar w:fldCharType="separate"/>
            </w:r>
            <w:r w:rsidR="00183E9F">
              <w:rPr>
                <w:noProof/>
                <w:webHidden/>
              </w:rPr>
              <w:t>2</w:t>
            </w:r>
            <w:r w:rsidR="006831F4">
              <w:rPr>
                <w:noProof/>
                <w:webHidden/>
              </w:rPr>
              <w:fldChar w:fldCharType="end"/>
            </w:r>
          </w:hyperlink>
        </w:p>
        <w:p w14:paraId="2DE9EE84" w14:textId="77777777" w:rsidR="00C47BAC" w:rsidRDefault="00C47BAC">
          <w:r>
            <w:rPr>
              <w:b/>
              <w:bCs/>
            </w:rPr>
            <w:fldChar w:fldCharType="end"/>
          </w:r>
        </w:p>
      </w:sdtContent>
    </w:sdt>
    <w:p w14:paraId="026FFD1F" w14:textId="77777777" w:rsidR="00FB071F" w:rsidRDefault="00FB071F">
      <w:pPr>
        <w:spacing w:after="0" w:line="240" w:lineRule="auto"/>
        <w:jc w:val="left"/>
        <w:rPr>
          <w:b/>
          <w:bCs/>
          <w:sz w:val="28"/>
          <w:szCs w:val="26"/>
        </w:rPr>
      </w:pPr>
    </w:p>
    <w:p w14:paraId="1D4E4676" w14:textId="77777777" w:rsidR="001A3E1C" w:rsidRDefault="00C47BAC" w:rsidP="001A3E1C">
      <w:pPr>
        <w:pStyle w:val="Ttulo1"/>
        <w:numPr>
          <w:ilvl w:val="0"/>
          <w:numId w:val="14"/>
        </w:numPr>
        <w:spacing w:line="276" w:lineRule="auto"/>
      </w:pPr>
      <w:r>
        <w:br w:type="page"/>
      </w:r>
      <w:bookmarkStart w:id="4" w:name="_Toc349112990"/>
      <w:bookmarkStart w:id="5" w:name="_Toc466548807"/>
      <w:r w:rsidR="001A3E1C">
        <w:lastRenderedPageBreak/>
        <w:t>OBJETO</w:t>
      </w:r>
      <w:bookmarkEnd w:id="4"/>
      <w:bookmarkEnd w:id="5"/>
    </w:p>
    <w:p w14:paraId="5EF1D92F" w14:textId="77777777" w:rsidR="001A3E1C" w:rsidRDefault="001A3E1C" w:rsidP="001A3E1C">
      <w:r>
        <w:t xml:space="preserve">Este documento tiene por objeto el diseño técnico de </w:t>
      </w:r>
      <w:r>
        <w:rPr>
          <w:i/>
          <w:highlight w:val="yellow"/>
        </w:rPr>
        <w:t>[</w:t>
      </w:r>
      <w:proofErr w:type="spellStart"/>
      <w:r>
        <w:rPr>
          <w:i/>
          <w:highlight w:val="yellow"/>
        </w:rPr>
        <w:t>nombre_de_aplicación</w:t>
      </w:r>
      <w:proofErr w:type="spellEnd"/>
      <w:r>
        <w:rPr>
          <w:i/>
          <w:highlight w:val="yellow"/>
        </w:rPr>
        <w:t xml:space="preserve"> de </w:t>
      </w:r>
      <w:proofErr w:type="spellStart"/>
      <w:r>
        <w:rPr>
          <w:i/>
          <w:highlight w:val="yellow"/>
        </w:rPr>
        <w:t>nombre_proyecto</w:t>
      </w:r>
      <w:proofErr w:type="spellEnd"/>
      <w:r>
        <w:rPr>
          <w:i/>
          <w:highlight w:val="yellow"/>
        </w:rPr>
        <w:t>-acrónimo]</w:t>
      </w:r>
    </w:p>
    <w:p w14:paraId="7F25D961" w14:textId="77777777" w:rsidR="001A3E1C" w:rsidRDefault="001A3E1C" w:rsidP="001A3E1C"/>
    <w:p w14:paraId="6A11615C" w14:textId="77777777" w:rsidR="001A3E1C" w:rsidRDefault="001A3E1C" w:rsidP="001A3E1C">
      <w:pPr>
        <w:pStyle w:val="Ttulo1"/>
        <w:numPr>
          <w:ilvl w:val="0"/>
          <w:numId w:val="14"/>
        </w:numPr>
        <w:spacing w:line="276" w:lineRule="auto"/>
      </w:pPr>
      <w:bookmarkStart w:id="6" w:name="_Toc349112991"/>
      <w:bookmarkStart w:id="7" w:name="_Toc466548808"/>
      <w:r>
        <w:t>ÁMBITO DEL DOCUMENTO</w:t>
      </w:r>
      <w:bookmarkEnd w:id="6"/>
      <w:bookmarkEnd w:id="7"/>
    </w:p>
    <w:p w14:paraId="37D101D4" w14:textId="77777777" w:rsidR="001A3E1C" w:rsidRDefault="001A3E1C" w:rsidP="001A3E1C">
      <w:r>
        <w:t xml:space="preserve">El objetivo fundamental del documento que se presenta a continuación es la realización de un planteamiento pormenorizado de los distintos aspectos a tener en cuenta en el desarrollo de </w:t>
      </w:r>
      <w:r>
        <w:rPr>
          <w:i/>
          <w:highlight w:val="yellow"/>
        </w:rPr>
        <w:t>[</w:t>
      </w:r>
      <w:proofErr w:type="spellStart"/>
      <w:r>
        <w:rPr>
          <w:i/>
          <w:highlight w:val="yellow"/>
        </w:rPr>
        <w:t>nombre_de_aplicación</w:t>
      </w:r>
      <w:proofErr w:type="spellEnd"/>
      <w:r>
        <w:rPr>
          <w:i/>
          <w:highlight w:val="yellow"/>
        </w:rPr>
        <w:t xml:space="preserve"> de </w:t>
      </w:r>
      <w:proofErr w:type="spellStart"/>
      <w:r>
        <w:rPr>
          <w:i/>
          <w:highlight w:val="yellow"/>
        </w:rPr>
        <w:t>nombre_proyecto</w:t>
      </w:r>
      <w:proofErr w:type="spellEnd"/>
      <w:r>
        <w:rPr>
          <w:i/>
          <w:highlight w:val="yellow"/>
        </w:rPr>
        <w:t>-acrónimo].</w:t>
      </w:r>
      <w:r>
        <w:t xml:space="preserve"> A partir del análisis funcional realizado con anterioridad se ha indagado en profundidad en los distintos aspectos técnicos que se han de tener en cuenta.</w:t>
      </w:r>
    </w:p>
    <w:p w14:paraId="68400212" w14:textId="77777777" w:rsidR="001A3E1C" w:rsidRDefault="001A3E1C" w:rsidP="001A3E1C"/>
    <w:p w14:paraId="7A9C677E" w14:textId="77777777" w:rsidR="001A3E1C" w:rsidRDefault="001A3E1C" w:rsidP="001A3E1C">
      <w:pPr>
        <w:pStyle w:val="Ttulo1"/>
        <w:numPr>
          <w:ilvl w:val="0"/>
          <w:numId w:val="14"/>
        </w:numPr>
        <w:spacing w:line="276" w:lineRule="auto"/>
      </w:pPr>
      <w:bookmarkStart w:id="8" w:name="_Toc349112992"/>
      <w:bookmarkStart w:id="9" w:name="_Toc466548809"/>
      <w:r>
        <w:t>GRUPOS FUNCIONALES</w:t>
      </w:r>
      <w:bookmarkEnd w:id="8"/>
      <w:bookmarkEnd w:id="9"/>
    </w:p>
    <w:p w14:paraId="5D3B4FBF" w14:textId="77777777" w:rsidR="001A3E1C" w:rsidRDefault="001A3E1C" w:rsidP="001A3E1C">
      <w:r>
        <w:t>El sistema se descompone en grupos funcionales que representan un conjunto de características comunes. Los grupos funcionales que componen el sistema son los siguientes:</w:t>
      </w:r>
    </w:p>
    <w:p w14:paraId="476F3FB5" w14:textId="77777777" w:rsidR="001A3E1C" w:rsidRDefault="001A3E1C" w:rsidP="001A3E1C">
      <w:pPr>
        <w:rPr>
          <w:i/>
        </w:rPr>
      </w:pPr>
      <w:r>
        <w:rPr>
          <w:i/>
          <w:highlight w:val="yellow"/>
        </w:rPr>
        <w:t>[Listado de grupos funcionales]</w:t>
      </w:r>
    </w:p>
    <w:p w14:paraId="11EBDD1F" w14:textId="77777777" w:rsidR="001A3E1C" w:rsidRDefault="001A3E1C" w:rsidP="001A3E1C">
      <w:r>
        <w:t>El ámbito de estos está enfocado a [incluir descripción general]</w:t>
      </w:r>
    </w:p>
    <w:p w14:paraId="208EA3FD" w14:textId="77777777" w:rsidR="001A3E1C" w:rsidRDefault="001A3E1C" w:rsidP="001A3E1C">
      <w:pPr>
        <w:rPr>
          <w:i/>
        </w:rPr>
      </w:pPr>
      <w:r>
        <w:rPr>
          <w:i/>
          <w:highlight w:val="yellow"/>
        </w:rPr>
        <w:t>[Imagen ilustrativa opcional]</w:t>
      </w:r>
    </w:p>
    <w:p w14:paraId="1B35DD74" w14:textId="77777777" w:rsidR="001A3E1C" w:rsidRDefault="001A3E1C" w:rsidP="001A3E1C"/>
    <w:p w14:paraId="7C7D7BFC" w14:textId="77777777" w:rsidR="001A3E1C" w:rsidRDefault="001A3E1C" w:rsidP="001A3E1C">
      <w:pPr>
        <w:pStyle w:val="Ttulo2"/>
        <w:numPr>
          <w:ilvl w:val="1"/>
          <w:numId w:val="14"/>
        </w:numPr>
        <w:spacing w:line="276" w:lineRule="auto"/>
      </w:pPr>
      <w:bookmarkStart w:id="10" w:name="_Toc349112993"/>
      <w:bookmarkStart w:id="11" w:name="_Toc466548810"/>
      <w:r>
        <w:t>Grupo Funcional: [nombreGrupoFuncional1]</w:t>
      </w:r>
      <w:bookmarkEnd w:id="10"/>
      <w:bookmarkEnd w:id="11"/>
    </w:p>
    <w:p w14:paraId="750A725F" w14:textId="77777777" w:rsidR="001A3E1C" w:rsidRDefault="001A3E1C" w:rsidP="001A3E1C">
      <w:pPr>
        <w:pStyle w:val="Ttulo3"/>
        <w:keepNext w:val="0"/>
        <w:keepLines w:val="0"/>
        <w:numPr>
          <w:ilvl w:val="2"/>
          <w:numId w:val="14"/>
        </w:numPr>
        <w:spacing w:after="200" w:line="276" w:lineRule="auto"/>
        <w:rPr>
          <w:rFonts w:eastAsiaTheme="minorHAnsi"/>
        </w:rPr>
      </w:pPr>
      <w:bookmarkStart w:id="12" w:name="_Toc349112994"/>
      <w:bookmarkStart w:id="13" w:name="_Toc466548811"/>
      <w:r>
        <w:rPr>
          <w:rFonts w:eastAsiaTheme="minorHAnsi"/>
        </w:rPr>
        <w:t>Descripción</w:t>
      </w:r>
      <w:bookmarkEnd w:id="12"/>
      <w:bookmarkEnd w:id="13"/>
    </w:p>
    <w:p w14:paraId="2CD2A238" w14:textId="77777777" w:rsidR="001A3E1C" w:rsidRDefault="001A3E1C" w:rsidP="001A3E1C">
      <w:pPr>
        <w:rPr>
          <w:rFonts w:eastAsiaTheme="minorHAnsi"/>
        </w:rPr>
      </w:pPr>
      <w:r>
        <w:t xml:space="preserve">Este grupo funcional se encarga de </w:t>
      </w:r>
      <w:r>
        <w:rPr>
          <w:i/>
          <w:highlight w:val="yellow"/>
        </w:rPr>
        <w:t>[descripción de la funcionalidad del grupo funcional a describir]</w:t>
      </w:r>
    </w:p>
    <w:p w14:paraId="27A613FD" w14:textId="77777777" w:rsidR="001A3E1C" w:rsidRDefault="001A3E1C" w:rsidP="001A3E1C"/>
    <w:p w14:paraId="29599BFD" w14:textId="77777777" w:rsidR="001A3E1C" w:rsidRDefault="001A3E1C" w:rsidP="001A3E1C">
      <w:pPr>
        <w:pStyle w:val="Ttulo3"/>
        <w:keepNext w:val="0"/>
        <w:keepLines w:val="0"/>
        <w:numPr>
          <w:ilvl w:val="2"/>
          <w:numId w:val="14"/>
        </w:numPr>
        <w:spacing w:after="200" w:line="276" w:lineRule="auto"/>
        <w:rPr>
          <w:rFonts w:eastAsiaTheme="minorHAnsi"/>
        </w:rPr>
      </w:pPr>
      <w:bookmarkStart w:id="14" w:name="_Toc349112995"/>
      <w:bookmarkStart w:id="15" w:name="_Toc466548812"/>
      <w:r>
        <w:rPr>
          <w:rFonts w:eastAsiaTheme="minorHAnsi"/>
        </w:rPr>
        <w:t>Diagrama de Paquetes y Clases</w:t>
      </w:r>
      <w:bookmarkEnd w:id="14"/>
      <w:bookmarkEnd w:id="15"/>
    </w:p>
    <w:p w14:paraId="6DC212E6" w14:textId="77777777" w:rsidR="001A3E1C" w:rsidRDefault="001A3E1C" w:rsidP="001A3E1C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>Objeto</w:t>
      </w:r>
    </w:p>
    <w:p w14:paraId="495BE12A" w14:textId="057C904C" w:rsidR="001A3E1C" w:rsidRDefault="001A3E1C" w:rsidP="001A3E1C">
      <w:pPr>
        <w:rPr>
          <w:rFonts w:eastAsiaTheme="minorHAnsi"/>
        </w:rPr>
      </w:pPr>
      <w:r>
        <w:lastRenderedPageBreak/>
        <w:t xml:space="preserve">Los siguientes apartados ofrecen una visión la estructura del Grupo Funcional </w:t>
      </w:r>
      <w:r>
        <w:rPr>
          <w:i/>
          <w:highlight w:val="yellow"/>
        </w:rPr>
        <w:t>[nombreGrupoFuncional1]</w:t>
      </w:r>
      <w:r>
        <w:t xml:space="preserve"> de la aplicación </w:t>
      </w:r>
      <w:r>
        <w:rPr>
          <w:i/>
          <w:highlight w:val="yellow"/>
        </w:rPr>
        <w:t>[</w:t>
      </w:r>
      <w:proofErr w:type="spellStart"/>
      <w:r>
        <w:rPr>
          <w:i/>
          <w:highlight w:val="yellow"/>
        </w:rPr>
        <w:t>nombre_de_aplicación</w:t>
      </w:r>
      <w:proofErr w:type="spellEnd"/>
      <w:r>
        <w:rPr>
          <w:i/>
          <w:highlight w:val="yellow"/>
        </w:rPr>
        <w:t xml:space="preserve"> de </w:t>
      </w:r>
      <w:proofErr w:type="spellStart"/>
      <w:r>
        <w:rPr>
          <w:i/>
          <w:highlight w:val="yellow"/>
        </w:rPr>
        <w:t>nombre_proyecto</w:t>
      </w:r>
      <w:proofErr w:type="spellEnd"/>
      <w:r>
        <w:rPr>
          <w:i/>
          <w:highlight w:val="yellow"/>
        </w:rPr>
        <w:t>-acrónimo]</w:t>
      </w:r>
      <w:r>
        <w:t xml:space="preserve"> mostrando sus paquetes, clases, atributos y las relaciones entre ellos.</w:t>
      </w:r>
    </w:p>
    <w:p w14:paraId="64D9D967" w14:textId="77777777" w:rsidR="001A3E1C" w:rsidRDefault="001A3E1C" w:rsidP="001A3E1C"/>
    <w:p w14:paraId="147639C2" w14:textId="77777777" w:rsidR="001A3E1C" w:rsidRDefault="001A3E1C" w:rsidP="001A3E1C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>Diagrama de Paquetes</w:t>
      </w:r>
    </w:p>
    <w:p w14:paraId="16928C30" w14:textId="0A987127" w:rsidR="001A3E1C" w:rsidRDefault="001A3E1C" w:rsidP="001A3E1C">
      <w:pPr>
        <w:rPr>
          <w:rFonts w:eastAsiaTheme="minorHAnsi"/>
        </w:rPr>
      </w:pPr>
      <w:r>
        <w:t xml:space="preserve">A </w:t>
      </w:r>
      <w:r w:rsidR="000B0A53">
        <w:t>continuación,</w:t>
      </w:r>
      <w:r>
        <w:t xml:space="preserve"> se muestra el diagrama de paquetes que conforma el grupo funcional </w:t>
      </w:r>
      <w:proofErr w:type="spellStart"/>
      <w:r w:rsidR="000B0A53">
        <w:rPr>
          <w:i/>
        </w:rPr>
        <w:t>Request</w:t>
      </w:r>
      <w:proofErr w:type="spellEnd"/>
    </w:p>
    <w:p w14:paraId="0F18D692" w14:textId="6D673F83" w:rsidR="001A3E1C" w:rsidRDefault="00B932BE" w:rsidP="001A3E1C">
      <w:pPr>
        <w:jc w:val="center"/>
        <w:rPr>
          <w:i/>
          <w:color w:val="548DD4" w:themeColor="text2" w:themeTint="99"/>
        </w:rPr>
      </w:pPr>
      <w:r w:rsidRPr="00B932BE">
        <w:rPr>
          <w:i/>
          <w:color w:val="548DD4" w:themeColor="text2" w:themeTint="99"/>
        </w:rPr>
        <w:drawing>
          <wp:inline distT="0" distB="0" distL="0" distR="0" wp14:anchorId="2CFC8026" wp14:editId="63228CD4">
            <wp:extent cx="6696075" cy="4389120"/>
            <wp:effectExtent l="0" t="0" r="9525" b="0"/>
            <wp:docPr id="1441695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5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5D4E" w14:textId="0C4A1E26" w:rsidR="00BD7D43" w:rsidRDefault="00BD7D43">
      <w:pPr>
        <w:spacing w:after="0" w:line="240" w:lineRule="auto"/>
        <w:jc w:val="left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br w:type="page"/>
      </w:r>
    </w:p>
    <w:p w14:paraId="74C45100" w14:textId="2D493424" w:rsidR="001A3E1C" w:rsidRDefault="001A3E1C" w:rsidP="001A3E1C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proofErr w:type="spellStart"/>
      <w:r w:rsidR="000B0A53">
        <w:rPr>
          <w:rFonts w:eastAsiaTheme="minorHAnsi"/>
        </w:rPr>
        <w:t>Request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="000B0A53" w:rsidRPr="000B0A53">
        <w:rPr>
          <w:rFonts w:eastAsiaTheme="minorHAnsi"/>
        </w:rPr>
        <w:t>es.consumo</w:t>
      </w:r>
      <w:proofErr w:type="gramEnd"/>
      <w:r w:rsidR="000B0A53" w:rsidRPr="000B0A53">
        <w:rPr>
          <w:rFonts w:eastAsiaTheme="minorHAnsi"/>
        </w:rPr>
        <w:t>.junta_arbitral.modules.</w:t>
      </w:r>
      <w:r w:rsidR="000B0A53">
        <w:rPr>
          <w:rFonts w:eastAsiaTheme="minorHAnsi"/>
        </w:rPr>
        <w:t>request</w:t>
      </w:r>
      <w:proofErr w:type="spellEnd"/>
      <w:r>
        <w:rPr>
          <w:rFonts w:eastAsiaTheme="minorHAnsi"/>
        </w:rPr>
        <w:t>)</w:t>
      </w:r>
    </w:p>
    <w:p w14:paraId="131BB1B0" w14:textId="75918F7B" w:rsidR="00BD7D43" w:rsidRPr="00BD7D43" w:rsidRDefault="001A3E1C" w:rsidP="001A3E1C">
      <w:pPr>
        <w:rPr>
          <w:i/>
        </w:rPr>
      </w:pPr>
      <w:r w:rsidRPr="000B0A53">
        <w:t xml:space="preserve">El paquete </w:t>
      </w:r>
      <w:proofErr w:type="spellStart"/>
      <w:r w:rsidR="000B0A53" w:rsidRPr="000B0A53">
        <w:rPr>
          <w:rFonts w:eastAsiaTheme="minorHAnsi"/>
        </w:rPr>
        <w:t>Request</w:t>
      </w:r>
      <w:proofErr w:type="spellEnd"/>
      <w:r w:rsidR="000B0A53" w:rsidRPr="000B0A53">
        <w:rPr>
          <w:rFonts w:eastAsiaTheme="minorHAnsi"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="000B0A53" w:rsidRPr="000B0A53">
        <w:rPr>
          <w:rFonts w:eastAsiaTheme="minorHAnsi"/>
        </w:rPr>
        <w:t>es.consumo</w:t>
      </w:r>
      <w:proofErr w:type="gramEnd"/>
      <w:r w:rsidR="000B0A53" w:rsidRPr="000B0A53">
        <w:rPr>
          <w:rFonts w:eastAsiaTheme="minorHAnsi"/>
        </w:rPr>
        <w:t>.junta_arbitral.modules.request</w:t>
      </w:r>
      <w:proofErr w:type="spellEnd"/>
      <w:r w:rsidRPr="000B0A53">
        <w:rPr>
          <w:i/>
        </w:rPr>
        <w:t xml:space="preserve">) </w:t>
      </w:r>
      <w:r w:rsidR="000B0A53" w:rsidRPr="000B0A53">
        <w:rPr>
          <w:i/>
        </w:rPr>
        <w:t>contiene todas las clases relacionadas principalmente con solicitud de junta arbitral</w:t>
      </w:r>
      <w:r w:rsidR="00BD7D43">
        <w:rPr>
          <w:i/>
        </w:rPr>
        <w:t>.</w:t>
      </w:r>
    </w:p>
    <w:p w14:paraId="4972CD78" w14:textId="77777777" w:rsidR="001A3E1C" w:rsidRDefault="001A3E1C" w:rsidP="001A3E1C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>Diagrama de Clases</w:t>
      </w:r>
    </w:p>
    <w:p w14:paraId="599389DF" w14:textId="0F137A2B" w:rsidR="00B16989" w:rsidRDefault="00547BCF" w:rsidP="001A3E1C">
      <w:r>
        <w:rPr>
          <w:noProof/>
          <w:lang w:eastAsia="es-ES"/>
        </w:rPr>
        <w:drawing>
          <wp:inline distT="0" distB="0" distL="0" distR="0" wp14:anchorId="540D6AE8" wp14:editId="4BA0DED6">
            <wp:extent cx="6690360" cy="6675120"/>
            <wp:effectExtent l="0" t="0" r="0" b="0"/>
            <wp:docPr id="1019876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2CC8" w14:textId="3E77309A" w:rsidR="001A3E1C" w:rsidRDefault="00C60F57" w:rsidP="001A3E1C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b w:val="0"/>
        </w:rPr>
        <w:lastRenderedPageBreak/>
        <w:t xml:space="preserve"> </w:t>
      </w:r>
      <w:bookmarkEnd w:id="3"/>
      <w:bookmarkEnd w:id="2"/>
      <w:bookmarkEnd w:id="1"/>
      <w:bookmarkEnd w:id="0"/>
      <w:r w:rsidR="001A3E1C">
        <w:rPr>
          <w:rFonts w:eastAsiaTheme="minorHAnsi"/>
        </w:rPr>
        <w:t xml:space="preserve">Clase </w:t>
      </w:r>
      <w:proofErr w:type="spellStart"/>
      <w:r w:rsidR="00711410" w:rsidRPr="00711410">
        <w:rPr>
          <w:rFonts w:eastAsiaTheme="minorHAnsi"/>
        </w:rPr>
        <w:t>Request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1A3E1C" w14:paraId="0EE0B635" w14:textId="77777777" w:rsidTr="00BF5F4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160EFEA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1A3E1C" w14:paraId="0A558429" w14:textId="77777777" w:rsidTr="00BF5F4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DBACCB2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24BA067" w14:textId="7DF59AF6" w:rsidR="001A3E1C" w:rsidRDefault="00711410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711410">
              <w:rPr>
                <w:lang w:eastAsia="en-US"/>
              </w:rPr>
              <w:t>Request</w:t>
            </w:r>
            <w:r>
              <w:rPr>
                <w:lang w:eastAsia="en-US"/>
              </w:rPr>
              <w:t>Entity</w:t>
            </w:r>
            <w:proofErr w:type="spellEnd"/>
          </w:p>
        </w:tc>
      </w:tr>
      <w:tr w:rsidR="001A3E1C" w14:paraId="3D7E52AF" w14:textId="77777777" w:rsidTr="00BF5F4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DBBCC39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66A70" w14:textId="14D472D4" w:rsidR="001A3E1C" w:rsidRDefault="00711410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lang w:eastAsia="en-US"/>
              </w:rPr>
              <w:t>es.consumo</w:t>
            </w:r>
            <w:proofErr w:type="gramEnd"/>
            <w:r w:rsidRPr="00711410">
              <w:rPr>
                <w:lang w:eastAsia="en-US"/>
              </w:rPr>
              <w:t>.junta_arbitral.modules.</w:t>
            </w:r>
            <w:r>
              <w:rPr>
                <w:lang w:eastAsia="en-US"/>
              </w:rPr>
              <w:t>request</w:t>
            </w:r>
            <w:r w:rsidRPr="00711410">
              <w:rPr>
                <w:lang w:eastAsia="en-US"/>
              </w:rPr>
              <w:t>.model.entity</w:t>
            </w:r>
            <w:proofErr w:type="spellEnd"/>
          </w:p>
        </w:tc>
      </w:tr>
      <w:tr w:rsidR="001A3E1C" w14:paraId="6359D108" w14:textId="77777777" w:rsidTr="00BF5F4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236D120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19263" w14:textId="4F1A7341" w:rsidR="001A3E1C" w:rsidRDefault="00711410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1A3E1C" w14:paraId="19905560" w14:textId="77777777" w:rsidTr="00BF5F4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7B4FD7F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D9F98" w14:textId="1B689DCF" w:rsidR="001A3E1C" w:rsidRDefault="001A3E1C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1A3E1C" w14:paraId="4A1A8027" w14:textId="77777777" w:rsidTr="00BF5F4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127FE78" w14:textId="77777777" w:rsidR="001A3E1C" w:rsidRDefault="001A3E1C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A1D16" w14:textId="11A6846C" w:rsidR="001A3E1C" w:rsidRDefault="00711410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</w:t>
            </w:r>
            <w:r>
              <w:rPr>
                <w:iCs/>
                <w:lang w:eastAsia="en-US"/>
              </w:rPr>
              <w:t>ntidad encargada de las solicitudes de Arbitraje</w:t>
            </w:r>
          </w:p>
        </w:tc>
      </w:tr>
    </w:tbl>
    <w:p w14:paraId="75B3239E" w14:textId="77777777" w:rsidR="001A3E1C" w:rsidRDefault="001A3E1C" w:rsidP="001A3E1C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1A3E1C" w14:paraId="3020DF97" w14:textId="77777777" w:rsidTr="00BF5F4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46A613A" w14:textId="77777777" w:rsidR="001A3E1C" w:rsidRDefault="001A3E1C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1A3E1C" w14:paraId="17022B78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82E5E85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5ED1D23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4839545" w14:textId="77777777" w:rsidR="001A3E1C" w:rsidRDefault="001A3E1C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1A3E1C" w14:paraId="00DDF0D0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A654C" w14:textId="2AA88C9A" w:rsidR="001A3E1C" w:rsidRDefault="00711410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reason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CF21F" w14:textId="3A451010" w:rsidR="001A3E1C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15D1C" w14:textId="295B5086" w:rsidR="001A3E1C" w:rsidRDefault="001A3E1C">
            <w:pPr>
              <w:pStyle w:val="Tabla"/>
              <w:rPr>
                <w:i/>
                <w:iCs/>
                <w:highlight w:val="yellow"/>
                <w:lang w:eastAsia="en-US"/>
              </w:rPr>
            </w:pPr>
          </w:p>
        </w:tc>
      </w:tr>
      <w:tr w:rsidR="00711410" w14:paraId="5BB77DA0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123E4" w14:textId="2058A656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aspiration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AAE2" w14:textId="1AB14A9B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7DC4" w14:textId="77777777" w:rsidR="00711410" w:rsidRDefault="00711410">
            <w:pPr>
              <w:pStyle w:val="Tabla"/>
              <w:rPr>
                <w:i/>
                <w:iCs/>
                <w:highlight w:val="yellow"/>
                <w:lang w:eastAsia="en-US"/>
              </w:rPr>
            </w:pPr>
          </w:p>
        </w:tc>
      </w:tr>
      <w:tr w:rsidR="00711410" w14:paraId="77B7B398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408A9" w14:textId="51B3F7D5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observation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D0042" w14:textId="1E87CAD7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94AE" w14:textId="77777777" w:rsidR="00711410" w:rsidRDefault="00711410">
            <w:pPr>
              <w:pStyle w:val="Tabla"/>
              <w:rPr>
                <w:i/>
                <w:iCs/>
                <w:highlight w:val="yellow"/>
                <w:lang w:eastAsia="en-US"/>
              </w:rPr>
            </w:pPr>
          </w:p>
        </w:tc>
      </w:tr>
      <w:tr w:rsidR="00711410" w14:paraId="0704B003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1CCFF" w14:textId="42C571B1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</w:t>
            </w:r>
            <w:r w:rsidRPr="00711410">
              <w:rPr>
                <w:i/>
                <w:iCs/>
                <w:lang w:eastAsia="en-US"/>
              </w:rPr>
              <w:t>oard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2395C" w14:textId="312A2D3F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BoardEntity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7FC0" w14:textId="648B0BAA" w:rsidR="00711410" w:rsidRDefault="00641005">
            <w:pPr>
              <w:pStyle w:val="Tabla"/>
              <w:rPr>
                <w:i/>
                <w:iCs/>
                <w:highlight w:val="yellow"/>
                <w:lang w:eastAsia="en-US"/>
              </w:rPr>
            </w:pPr>
            <w:r>
              <w:rPr>
                <w:i/>
                <w:iCs/>
                <w:highlight w:val="yellow"/>
                <w:lang w:eastAsia="en-US"/>
              </w:rPr>
              <w:t>Relación con Junta arbitral</w:t>
            </w:r>
          </w:p>
        </w:tc>
      </w:tr>
      <w:tr w:rsidR="00711410" w14:paraId="16F7A1C2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14977" w14:textId="1EC0A407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claimant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C2E13" w14:textId="24E3BD3E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ClaimantEntity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728E" w14:textId="79014010" w:rsidR="00711410" w:rsidRDefault="00641005">
            <w:pPr>
              <w:pStyle w:val="Tabla"/>
              <w:rPr>
                <w:i/>
                <w:iCs/>
                <w:highlight w:val="yellow"/>
                <w:lang w:eastAsia="en-US"/>
              </w:rPr>
            </w:pPr>
            <w:r>
              <w:rPr>
                <w:i/>
                <w:iCs/>
                <w:highlight w:val="yellow"/>
                <w:lang w:eastAsia="en-US"/>
              </w:rPr>
              <w:t>Relación con Reclamante</w:t>
            </w:r>
          </w:p>
        </w:tc>
      </w:tr>
      <w:tr w:rsidR="00711410" w14:paraId="0CE0B1A6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53FBB" w14:textId="2267217B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notificationType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C1E0" w14:textId="10124211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NotificationTypeEntity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7928" w14:textId="674F75D6" w:rsidR="00711410" w:rsidRDefault="00641005">
            <w:pPr>
              <w:pStyle w:val="Tabla"/>
              <w:rPr>
                <w:i/>
                <w:iCs/>
                <w:highlight w:val="yellow"/>
                <w:lang w:eastAsia="en-US"/>
              </w:rPr>
            </w:pPr>
            <w:r>
              <w:rPr>
                <w:i/>
                <w:iCs/>
                <w:highlight w:val="yellow"/>
                <w:lang w:eastAsia="en-US"/>
              </w:rPr>
              <w:t>Relación con Tipo de Notificación</w:t>
            </w:r>
          </w:p>
        </w:tc>
      </w:tr>
      <w:tr w:rsidR="00711410" w14:paraId="2A8CF895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F4DC7" w14:textId="4528160A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claimed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801E" w14:textId="1DD1B726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ClaimedEntity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DAEA" w14:textId="394528D7" w:rsidR="00711410" w:rsidRDefault="00641005">
            <w:pPr>
              <w:pStyle w:val="Tabla"/>
              <w:rPr>
                <w:i/>
                <w:iCs/>
                <w:highlight w:val="yellow"/>
                <w:lang w:eastAsia="en-US"/>
              </w:rPr>
            </w:pPr>
            <w:r>
              <w:rPr>
                <w:i/>
                <w:iCs/>
                <w:highlight w:val="yellow"/>
                <w:lang w:eastAsia="en-US"/>
              </w:rPr>
              <w:t>Relación con Reclamado</w:t>
            </w:r>
          </w:p>
        </w:tc>
      </w:tr>
      <w:tr w:rsidR="00711410" w14:paraId="7BAFDC22" w14:textId="77777777" w:rsidTr="00BF5F4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94118" w14:textId="0020F54C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r w:rsidRPr="00711410">
              <w:rPr>
                <w:i/>
                <w:iCs/>
                <w:lang w:eastAsia="en-US"/>
              </w:rPr>
              <w:t>status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352C" w14:textId="0F8EF42C" w:rsidR="00711410" w:rsidRPr="00711410" w:rsidRDefault="00711410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RequestStatusEntity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B1C7" w14:textId="0A661985" w:rsidR="00711410" w:rsidRDefault="00641005">
            <w:pPr>
              <w:pStyle w:val="Tabla"/>
              <w:rPr>
                <w:i/>
                <w:iCs/>
                <w:highlight w:val="yellow"/>
                <w:lang w:eastAsia="en-US"/>
              </w:rPr>
            </w:pPr>
            <w:r>
              <w:rPr>
                <w:i/>
                <w:iCs/>
                <w:highlight w:val="yellow"/>
                <w:lang w:eastAsia="en-US"/>
              </w:rPr>
              <w:t xml:space="preserve">Relación con </w:t>
            </w:r>
            <w:proofErr w:type="spellStart"/>
            <w:r>
              <w:rPr>
                <w:i/>
                <w:iCs/>
                <w:highlight w:val="yellow"/>
                <w:lang w:eastAsia="en-US"/>
              </w:rPr>
              <w:t>Request</w:t>
            </w:r>
            <w:proofErr w:type="spellEnd"/>
            <w:r>
              <w:rPr>
                <w:i/>
                <w:iCs/>
                <w:highlight w:val="yellow"/>
                <w:lang w:eastAsia="en-US"/>
              </w:rPr>
              <w:t xml:space="preserve"> Status</w:t>
            </w:r>
          </w:p>
        </w:tc>
      </w:tr>
    </w:tbl>
    <w:p w14:paraId="5ACBFA3E" w14:textId="77777777" w:rsidR="00697482" w:rsidRPr="00D7500E" w:rsidRDefault="00697482" w:rsidP="00D7500E">
      <w:pPr>
        <w:rPr>
          <w:rFonts w:eastAsiaTheme="minorHAnsi"/>
        </w:rPr>
      </w:pPr>
    </w:p>
    <w:p w14:paraId="31090368" w14:textId="3C58492A" w:rsidR="004E75A9" w:rsidRDefault="004E75A9" w:rsidP="004E75A9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="00697482">
        <w:rPr>
          <w:iCs/>
        </w:rPr>
        <w:t>RequestStatus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E75A9" w14:paraId="0D048410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1D46A7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E75A9" w14:paraId="3023DCC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14B1BD4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9774877" w14:textId="1E8AA9CF" w:rsidR="004E75A9" w:rsidRDefault="00697482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iCs/>
                <w:lang w:eastAsia="en-US"/>
              </w:rPr>
              <w:t>RequestStatusEntity</w:t>
            </w:r>
            <w:proofErr w:type="spellEnd"/>
          </w:p>
        </w:tc>
      </w:tr>
      <w:tr w:rsidR="004E75A9" w14:paraId="457997C9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AD920D8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DEFE9" w14:textId="28E8E53F" w:rsidR="004E75A9" w:rsidRDefault="004E75A9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="00697482">
              <w:rPr>
                <w:iCs/>
                <w:lang w:eastAsia="en-US"/>
              </w:rPr>
              <w:t>request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E75A9" w14:paraId="684B51D5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4C0C13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0B0CC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E75A9" w14:paraId="2F8693F9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C8F3C69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D4E6E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E75A9" w14:paraId="17321E21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8E79245" w14:textId="77777777" w:rsidR="004E75A9" w:rsidRDefault="004E75A9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3409A" w14:textId="6D4BE58A" w:rsidR="004E75A9" w:rsidRDefault="00697482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>
              <w:rPr>
                <w:iCs/>
                <w:lang w:eastAsia="en-US"/>
              </w:rPr>
              <w:t xml:space="preserve">Entidad encargada de los estados que tendrá </w:t>
            </w:r>
            <w:r w:rsidR="007534D0">
              <w:rPr>
                <w:iCs/>
                <w:lang w:eastAsia="en-US"/>
              </w:rPr>
              <w:t>una solicitud</w:t>
            </w:r>
            <w:r>
              <w:rPr>
                <w:iCs/>
                <w:lang w:eastAsia="en-US"/>
              </w:rPr>
              <w:t xml:space="preserve"> de juntas arbitrales</w:t>
            </w:r>
          </w:p>
        </w:tc>
      </w:tr>
    </w:tbl>
    <w:p w14:paraId="2682718B" w14:textId="77777777" w:rsidR="004E75A9" w:rsidRDefault="004E75A9" w:rsidP="004E75A9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E75A9" w14:paraId="4D07BAAD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54AAE25" w14:textId="77777777" w:rsidR="004E75A9" w:rsidRDefault="004E75A9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4E75A9" w14:paraId="3FDD2C7E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C9154CA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E6EB056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76F9CBF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E75A9" w14:paraId="750BA3E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0C733" w14:textId="77777777" w:rsidR="004E75A9" w:rsidRDefault="004E75A9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6B8CE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A968" w14:textId="3155B502" w:rsidR="004E75A9" w:rsidRPr="00711410" w:rsidRDefault="006410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Nombre del estatus </w:t>
            </w:r>
          </w:p>
        </w:tc>
      </w:tr>
    </w:tbl>
    <w:p w14:paraId="65D7D158" w14:textId="39DE938D" w:rsidR="004E75A9" w:rsidRDefault="004E75A9" w:rsidP="004E75A9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Clase </w:t>
      </w:r>
      <w:proofErr w:type="spellStart"/>
      <w:r w:rsidR="00697482" w:rsidRPr="00697482">
        <w:rPr>
          <w:rFonts w:eastAsiaTheme="minorHAnsi"/>
        </w:rPr>
        <w:t>Claimant</w:t>
      </w:r>
      <w:proofErr w:type="spellEnd"/>
    </w:p>
    <w:p w14:paraId="3B293337" w14:textId="77777777" w:rsidR="00BD7D43" w:rsidRPr="00BD7D43" w:rsidRDefault="00BD7D43" w:rsidP="00BD7D43">
      <w:pPr>
        <w:rPr>
          <w:rFonts w:eastAsiaTheme="minorHAns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E75A9" w14:paraId="0C834BB1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386FC21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E75A9" w14:paraId="6ECCD1E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3FB86A4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369040B" w14:textId="1C4EF36B" w:rsidR="004E75A9" w:rsidRDefault="00697482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697482">
              <w:rPr>
                <w:iCs/>
                <w:lang w:eastAsia="en-US"/>
              </w:rPr>
              <w:t>ClaimantEntity</w:t>
            </w:r>
            <w:proofErr w:type="spellEnd"/>
          </w:p>
        </w:tc>
      </w:tr>
      <w:tr w:rsidR="004E75A9" w14:paraId="4A0822CC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29D050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59D81" w14:textId="4A556B28" w:rsidR="004E75A9" w:rsidRDefault="004E75A9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="00697482">
              <w:rPr>
                <w:iCs/>
                <w:lang w:eastAsia="en-US"/>
              </w:rPr>
              <w:t>request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E75A9" w14:paraId="750B898B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52BCA25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6C5B4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E75A9" w14:paraId="3F12977E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6A87CC6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7ABB2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E75A9" w14:paraId="2F6BA93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74A8FB8" w14:textId="77777777" w:rsidR="004E75A9" w:rsidRDefault="004E75A9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8629C" w14:textId="6CF9D76C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 w:rsidR="00697482">
              <w:rPr>
                <w:iCs/>
                <w:lang w:eastAsia="en-US"/>
              </w:rPr>
              <w:t>los reclamantes de una solicitud arbitral</w:t>
            </w:r>
          </w:p>
        </w:tc>
      </w:tr>
    </w:tbl>
    <w:p w14:paraId="4F2509ED" w14:textId="77777777" w:rsidR="004E75A9" w:rsidRDefault="004E75A9" w:rsidP="004E75A9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E75A9" w14:paraId="5C973F5E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AFAA4F5" w14:textId="77777777" w:rsidR="004E75A9" w:rsidRDefault="004E75A9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4E75A9" w14:paraId="78F61BA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166D65C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13A5FC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7789B99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E75A9" w14:paraId="57BCF4D9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035DB" w14:textId="77777777" w:rsidR="004E75A9" w:rsidRDefault="004E75A9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ED804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1F9E7" w14:textId="6DFDAFDD" w:rsidR="004E75A9" w:rsidRPr="00711410" w:rsidRDefault="006410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Reclamante</w:t>
            </w:r>
          </w:p>
        </w:tc>
      </w:tr>
      <w:tr w:rsidR="004E75A9" w14:paraId="39EE82EF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122F" w14:textId="0FD958B0" w:rsidR="004E75A9" w:rsidRPr="00711410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lastname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85763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414A" w14:textId="50AE7610" w:rsidR="004E75A9" w:rsidRPr="00711410" w:rsidRDefault="006410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Apellido del Reclamante</w:t>
            </w:r>
          </w:p>
        </w:tc>
      </w:tr>
      <w:tr w:rsidR="004E75A9" w14:paraId="18424C9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1D681" w14:textId="0E706154" w:rsidR="004E75A9" w:rsidRPr="00711410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dni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ED7DF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6B03" w14:textId="3016C6E6" w:rsidR="004E75A9" w:rsidRPr="00711410" w:rsidRDefault="006410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Numero de </w:t>
            </w:r>
            <w:r w:rsidR="00DF7B7C">
              <w:rPr>
                <w:i/>
                <w:iCs/>
                <w:lang w:eastAsia="en-US"/>
              </w:rPr>
              <w:t>Identificación</w:t>
            </w:r>
            <w:r>
              <w:rPr>
                <w:i/>
                <w:iCs/>
                <w:lang w:eastAsia="en-US"/>
              </w:rPr>
              <w:t xml:space="preserve"> del Reclamante</w:t>
            </w:r>
          </w:p>
        </w:tc>
      </w:tr>
      <w:tr w:rsidR="00697482" w14:paraId="16E9168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383C" w14:textId="1E14EF2B" w:rsidR="00697482" w:rsidRPr="00711410" w:rsidRDefault="00697482" w:rsidP="00CF1547">
            <w:pPr>
              <w:pStyle w:val="Tabla"/>
              <w:rPr>
                <w:i/>
                <w:lang w:eastAsia="en-US"/>
              </w:rPr>
            </w:pPr>
            <w:r w:rsidRPr="00697482">
              <w:rPr>
                <w:i/>
                <w:lang w:eastAsia="en-US"/>
              </w:rPr>
              <w:t>email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1E07" w14:textId="74A0E927" w:rsidR="00697482" w:rsidRPr="00711410" w:rsidRDefault="007534D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D046" w14:textId="20CE9F2A" w:rsidR="00697482" w:rsidRPr="00711410" w:rsidRDefault="006410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Correo </w:t>
            </w:r>
            <w:r w:rsidR="00DF7B7C">
              <w:rPr>
                <w:i/>
                <w:iCs/>
                <w:lang w:eastAsia="en-US"/>
              </w:rPr>
              <w:t>Electrónico</w:t>
            </w:r>
            <w:r>
              <w:rPr>
                <w:i/>
                <w:iCs/>
                <w:lang w:eastAsia="en-US"/>
              </w:rPr>
              <w:t xml:space="preserve"> del </w:t>
            </w:r>
            <w:r w:rsidR="00DF7B7C">
              <w:rPr>
                <w:i/>
                <w:iCs/>
                <w:lang w:eastAsia="en-US"/>
              </w:rPr>
              <w:t>Reclamante</w:t>
            </w:r>
          </w:p>
        </w:tc>
      </w:tr>
      <w:tr w:rsidR="00697482" w14:paraId="69B15B58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E24A" w14:textId="383D7C00" w:rsidR="00697482" w:rsidRPr="00711410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phone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D3CC" w14:textId="5C1D82FD" w:rsidR="00697482" w:rsidRPr="00711410" w:rsidRDefault="007534D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2BAD" w14:textId="68B21077" w:rsidR="00697482" w:rsidRPr="00711410" w:rsidRDefault="006410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de móvil del Reclamante</w:t>
            </w:r>
          </w:p>
        </w:tc>
      </w:tr>
      <w:tr w:rsidR="00697482" w14:paraId="455E0A7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A3475" w14:textId="167C3CBD" w:rsidR="00697482" w:rsidRPr="00711410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userId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3F27" w14:textId="6CF65B13" w:rsidR="00697482" w:rsidRPr="00711410" w:rsidRDefault="007534D0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Long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7C0E" w14:textId="2F70BF3E" w:rsidR="00697482" w:rsidRPr="00711410" w:rsidRDefault="00DF7B7C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Usuario creador de la solicitud</w:t>
            </w:r>
          </w:p>
        </w:tc>
      </w:tr>
      <w:tr w:rsidR="00697482" w14:paraId="21DABEB0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82CA" w14:textId="131ECAF3" w:rsidR="00697482" w:rsidRPr="00697482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claimantType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B6E6D" w14:textId="0E6016C1" w:rsidR="00697482" w:rsidRPr="00711410" w:rsidRDefault="007534D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534D0">
              <w:rPr>
                <w:i/>
                <w:iCs/>
                <w:lang w:eastAsia="en-US"/>
              </w:rPr>
              <w:t>ClaimantType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2CC7" w14:textId="62A269C0" w:rsidR="00697482" w:rsidRPr="00711410" w:rsidRDefault="00DF7B7C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Tipo de Reclamante</w:t>
            </w:r>
          </w:p>
        </w:tc>
      </w:tr>
      <w:tr w:rsidR="00697482" w14:paraId="4DDA7A86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2B18" w14:textId="11A57622" w:rsidR="00697482" w:rsidRPr="00697482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location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C2AA9" w14:textId="2A8F52AB" w:rsidR="00697482" w:rsidRPr="00711410" w:rsidRDefault="007534D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534D0">
              <w:rPr>
                <w:i/>
                <w:iCs/>
                <w:lang w:eastAsia="en-US"/>
              </w:rPr>
              <w:t>LocationEntity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614C" w14:textId="4CD951DF" w:rsidR="00697482" w:rsidRPr="00711410" w:rsidRDefault="00DF7B7C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la dirección</w:t>
            </w:r>
          </w:p>
        </w:tc>
      </w:tr>
      <w:tr w:rsidR="00697482" w14:paraId="6D7762F3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B3F52" w14:textId="2E625096" w:rsidR="00697482" w:rsidRPr="00697482" w:rsidRDefault="00697482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represented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9020F" w14:textId="7AF6D2B1" w:rsidR="00697482" w:rsidRPr="00711410" w:rsidRDefault="007534D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534D0">
              <w:rPr>
                <w:i/>
                <w:iCs/>
                <w:lang w:eastAsia="en-US"/>
              </w:rPr>
              <w:t>RepresentedEntity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C80C" w14:textId="111157E5" w:rsidR="00697482" w:rsidRPr="00711410" w:rsidRDefault="00DF7B7C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el Representado</w:t>
            </w:r>
          </w:p>
        </w:tc>
      </w:tr>
    </w:tbl>
    <w:p w14:paraId="69917F59" w14:textId="77777777" w:rsidR="007534D0" w:rsidRPr="00173D60" w:rsidRDefault="007534D0" w:rsidP="00173D60">
      <w:pPr>
        <w:rPr>
          <w:rFonts w:eastAsiaTheme="minorHAnsi"/>
        </w:rPr>
      </w:pPr>
    </w:p>
    <w:p w14:paraId="428162D2" w14:textId="3EE9F1F9" w:rsidR="004E75A9" w:rsidRDefault="004E75A9" w:rsidP="004E75A9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="007534D0" w:rsidRPr="007534D0">
        <w:rPr>
          <w:rFonts w:eastAsiaTheme="minorHAnsi"/>
        </w:rPr>
        <w:t>Claimed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E75A9" w14:paraId="6B33098B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8B8F8F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E75A9" w14:paraId="1EA78280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0020B2A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97312DE" w14:textId="619F819F" w:rsidR="004E75A9" w:rsidRDefault="007534D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7534D0">
              <w:rPr>
                <w:iCs/>
                <w:lang w:eastAsia="en-US"/>
              </w:rPr>
              <w:t>ClaimedEntity</w:t>
            </w:r>
            <w:proofErr w:type="spellEnd"/>
          </w:p>
        </w:tc>
      </w:tr>
      <w:tr w:rsidR="004E75A9" w14:paraId="1DF9573E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B4636A7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B6973" w14:textId="569373B9" w:rsidR="004E75A9" w:rsidRDefault="004E75A9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="00A9732C">
              <w:rPr>
                <w:iCs/>
                <w:lang w:eastAsia="en-US"/>
              </w:rPr>
              <w:t>request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E75A9" w14:paraId="3436E809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1949FBF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1B08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E75A9" w14:paraId="4E5268DB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970765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7BB1F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E75A9" w14:paraId="545DC3EA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A8D762B" w14:textId="77777777" w:rsidR="004E75A9" w:rsidRDefault="004E75A9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B3CF1" w14:textId="00611268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 w:rsidR="00A9732C">
              <w:rPr>
                <w:iCs/>
                <w:lang w:eastAsia="en-US"/>
              </w:rPr>
              <w:t>los reclamados en una solicitud arbitral</w:t>
            </w:r>
          </w:p>
        </w:tc>
      </w:tr>
    </w:tbl>
    <w:p w14:paraId="0C3CAFA1" w14:textId="77777777" w:rsidR="004E75A9" w:rsidRDefault="004E75A9" w:rsidP="004E75A9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E75A9" w14:paraId="6763F2EB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F2A5DFA" w14:textId="77777777" w:rsidR="004E75A9" w:rsidRDefault="004E75A9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ATRIBUTOS</w:t>
            </w:r>
          </w:p>
        </w:tc>
      </w:tr>
      <w:tr w:rsidR="004E75A9" w14:paraId="4E2D5A6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06B1CEF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8419E18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85ACB12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A9732C" w14:paraId="53E1B579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1F005" w14:textId="0A216954" w:rsidR="00A9732C" w:rsidRDefault="00A9732C" w:rsidP="00A9732C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socialReason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1B80D" w14:textId="459F04D7" w:rsidR="00A9732C" w:rsidRPr="00711410" w:rsidRDefault="00A9732C" w:rsidP="00A9732C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8217" w14:textId="63EEE561" w:rsidR="00A9732C" w:rsidRPr="00711410" w:rsidRDefault="00906131" w:rsidP="00A9732C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o razón social de</w:t>
            </w:r>
            <w:r w:rsidR="007E415E">
              <w:rPr>
                <w:i/>
                <w:iCs/>
                <w:lang w:eastAsia="en-US"/>
              </w:rPr>
              <w:t>l</w:t>
            </w:r>
            <w:r>
              <w:rPr>
                <w:i/>
                <w:iCs/>
                <w:lang w:eastAsia="en-US"/>
              </w:rPr>
              <w:t xml:space="preserve"> Reclamado</w:t>
            </w:r>
          </w:p>
        </w:tc>
      </w:tr>
      <w:tr w:rsidR="00A9732C" w14:paraId="50961E25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8200" w14:textId="747E8A34" w:rsidR="00A9732C" w:rsidRPr="00711410" w:rsidRDefault="00A9732C" w:rsidP="00A9732C">
            <w:pPr>
              <w:pStyle w:val="Tabla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nif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DEA68" w14:textId="4389EB68" w:rsidR="00A9732C" w:rsidRPr="00711410" w:rsidRDefault="00A9732C" w:rsidP="00A9732C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584B" w14:textId="3FD9A2FA" w:rsidR="00A9732C" w:rsidRPr="00711410" w:rsidRDefault="007E415E" w:rsidP="00A9732C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de identificación del Reclamado</w:t>
            </w:r>
          </w:p>
        </w:tc>
      </w:tr>
      <w:tr w:rsidR="00A9732C" w14:paraId="1992CE9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B7E4B" w14:textId="300CDEFC" w:rsidR="00A9732C" w:rsidRPr="00697482" w:rsidRDefault="00A9732C" w:rsidP="00A9732C">
            <w:pPr>
              <w:pStyle w:val="Tabla"/>
              <w:rPr>
                <w:i/>
                <w:lang w:eastAsia="en-US"/>
              </w:rPr>
            </w:pPr>
            <w:r w:rsidRPr="00697482">
              <w:rPr>
                <w:i/>
                <w:lang w:eastAsia="en-US"/>
              </w:rPr>
              <w:t>email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8C629" w14:textId="78D338BE" w:rsidR="00A9732C" w:rsidRPr="00711410" w:rsidRDefault="00A9732C" w:rsidP="00A9732C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E3C" w14:textId="2298F3F6" w:rsidR="00A9732C" w:rsidRPr="00711410" w:rsidRDefault="007E415E" w:rsidP="00A9732C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Correo Electrónico del Reclamado</w:t>
            </w:r>
          </w:p>
        </w:tc>
      </w:tr>
      <w:tr w:rsidR="00A9732C" w14:paraId="5EDE5672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B11F" w14:textId="12A73666" w:rsidR="00A9732C" w:rsidRPr="00697482" w:rsidRDefault="00A9732C" w:rsidP="00A9732C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phone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EEF2" w14:textId="33DE9882" w:rsidR="00A9732C" w:rsidRPr="00711410" w:rsidRDefault="00A9732C" w:rsidP="00A9732C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76FB" w14:textId="3A0F98F3" w:rsidR="00A9732C" w:rsidRPr="00711410" w:rsidRDefault="007E415E" w:rsidP="00A9732C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móvil del Reclamado</w:t>
            </w:r>
          </w:p>
        </w:tc>
      </w:tr>
      <w:tr w:rsidR="00A9732C" w14:paraId="2DD8175C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7499" w14:textId="5604F724" w:rsidR="00A9732C" w:rsidRPr="00697482" w:rsidRDefault="00A9732C" w:rsidP="00A9732C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location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3EC53" w14:textId="178A0E4D" w:rsidR="00A9732C" w:rsidRPr="007534D0" w:rsidRDefault="00A9732C" w:rsidP="00A9732C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534D0">
              <w:rPr>
                <w:i/>
                <w:iCs/>
                <w:lang w:eastAsia="en-US"/>
              </w:rPr>
              <w:t>LocationEntity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DE5C" w14:textId="70331979" w:rsidR="00A9732C" w:rsidRPr="00711410" w:rsidRDefault="007E415E" w:rsidP="00A9732C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Dirección del Reclamado</w:t>
            </w:r>
          </w:p>
        </w:tc>
      </w:tr>
    </w:tbl>
    <w:p w14:paraId="01C11E3C" w14:textId="77777777" w:rsidR="00A9732C" w:rsidRPr="00173D60" w:rsidRDefault="00A9732C" w:rsidP="00173D60">
      <w:pPr>
        <w:rPr>
          <w:rFonts w:eastAsiaTheme="minorHAnsi"/>
        </w:rPr>
      </w:pPr>
    </w:p>
    <w:p w14:paraId="5A413CB4" w14:textId="77777777" w:rsidR="00173D60" w:rsidRPr="00173D60" w:rsidRDefault="00173D60" w:rsidP="00173D60">
      <w:pPr>
        <w:rPr>
          <w:rFonts w:eastAsiaTheme="minorHAnsi"/>
        </w:rPr>
      </w:pPr>
    </w:p>
    <w:p w14:paraId="6B47108D" w14:textId="2AF02827" w:rsidR="004E75A9" w:rsidRDefault="004E75A9" w:rsidP="004E75A9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="00A9732C" w:rsidRPr="00A9732C">
        <w:rPr>
          <w:rFonts w:eastAsiaTheme="minorHAnsi"/>
        </w:rPr>
        <w:t>NotificationType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E75A9" w14:paraId="267551D5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052E058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E75A9" w14:paraId="1B5AC3D6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DD1254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B8F1663" w14:textId="6D8FF21B" w:rsidR="004E75A9" w:rsidRDefault="00A9732C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A9732C">
              <w:rPr>
                <w:iCs/>
                <w:lang w:eastAsia="en-US"/>
              </w:rPr>
              <w:t>NotificationTypeEntity</w:t>
            </w:r>
            <w:proofErr w:type="spellEnd"/>
          </w:p>
        </w:tc>
      </w:tr>
      <w:tr w:rsidR="004E75A9" w14:paraId="6929AC3C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417A37D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7B579" w14:textId="1C8A378A" w:rsidR="004E75A9" w:rsidRDefault="004E75A9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="00A9732C">
              <w:rPr>
                <w:iCs/>
                <w:lang w:eastAsia="en-US"/>
              </w:rPr>
              <w:t>request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E75A9" w14:paraId="52C00EC6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EC16C5C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6FB35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E75A9" w14:paraId="3F5E560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D0398B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5CB8A" w14:textId="77777777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E75A9" w14:paraId="7C9D1F37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1175623" w14:textId="77777777" w:rsidR="004E75A9" w:rsidRDefault="004E75A9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03F67" w14:textId="25ECEEA8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</w:t>
            </w:r>
            <w:r w:rsidR="00A9732C">
              <w:rPr>
                <w:iCs/>
                <w:lang w:eastAsia="en-US"/>
              </w:rPr>
              <w:t>de los medios de notificación de una solicitud de junta arbitral</w:t>
            </w:r>
          </w:p>
        </w:tc>
      </w:tr>
    </w:tbl>
    <w:p w14:paraId="124B0DB9" w14:textId="77777777" w:rsidR="004E75A9" w:rsidRDefault="004E75A9" w:rsidP="004E75A9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E75A9" w14:paraId="71619C5F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45A259B" w14:textId="77777777" w:rsidR="004E75A9" w:rsidRDefault="004E75A9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4E75A9" w14:paraId="3C091943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8B8EC6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9515FD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1D5A43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E75A9" w14:paraId="76AD8562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AE5EC" w14:textId="77777777" w:rsidR="004E75A9" w:rsidRDefault="004E75A9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36C9E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ADA17" w14:textId="272DCEB1" w:rsidR="004E75A9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tipo de notificación</w:t>
            </w:r>
          </w:p>
        </w:tc>
      </w:tr>
    </w:tbl>
    <w:p w14:paraId="6099B473" w14:textId="77777777" w:rsidR="00A9732C" w:rsidRPr="00173D60" w:rsidRDefault="00A9732C" w:rsidP="00173D60">
      <w:pPr>
        <w:rPr>
          <w:rFonts w:eastAsiaTheme="minorHAnsi"/>
        </w:rPr>
      </w:pPr>
    </w:p>
    <w:p w14:paraId="5B096AE1" w14:textId="60D87691" w:rsidR="004E75A9" w:rsidRDefault="004E75A9" w:rsidP="004E75A9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="00A9732C" w:rsidRPr="00A9732C">
        <w:rPr>
          <w:rFonts w:eastAsiaTheme="minorHAnsi"/>
        </w:rPr>
        <w:t>Represented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E75A9" w14:paraId="69847790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3561C32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E75A9" w14:paraId="223B95F6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9EBC182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46B44D0" w14:textId="5D59C4EB" w:rsidR="004E75A9" w:rsidRDefault="00A9732C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A9732C">
              <w:rPr>
                <w:iCs/>
                <w:lang w:eastAsia="en-US"/>
              </w:rPr>
              <w:t>RepresentedEntity</w:t>
            </w:r>
            <w:proofErr w:type="spellEnd"/>
          </w:p>
        </w:tc>
      </w:tr>
      <w:tr w:rsidR="004E75A9" w14:paraId="361522B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2F4D342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98376" w14:textId="1158DD34" w:rsidR="004E75A9" w:rsidRDefault="004E75A9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="001C00E0">
              <w:rPr>
                <w:iCs/>
                <w:lang w:eastAsia="en-US"/>
              </w:rPr>
              <w:t>request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E75A9" w14:paraId="0777CA40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3E12F4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E9E9D" w14:textId="3EF4386F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E75A9" w14:paraId="0DED371A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996AB3B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3AFD4" w14:textId="4E32AB4E" w:rsidR="004E75A9" w:rsidRDefault="00A9732C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A9732C">
              <w:rPr>
                <w:iCs/>
                <w:lang w:eastAsia="en-US"/>
              </w:rPr>
              <w:t>LongIdModel</w:t>
            </w:r>
            <w:proofErr w:type="spellEnd"/>
          </w:p>
        </w:tc>
      </w:tr>
      <w:tr w:rsidR="004E75A9" w14:paraId="2D213B13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067A72D" w14:textId="77777777" w:rsidR="004E75A9" w:rsidRDefault="004E75A9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5552C" w14:textId="01C4FA3D" w:rsidR="004E75A9" w:rsidRDefault="004E75A9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</w:t>
            </w:r>
            <w:r w:rsidR="00A9732C">
              <w:rPr>
                <w:iCs/>
                <w:lang w:eastAsia="en-US"/>
              </w:rPr>
              <w:t>del representado en una solicitud de junta arbitral</w:t>
            </w:r>
          </w:p>
        </w:tc>
      </w:tr>
    </w:tbl>
    <w:p w14:paraId="6EE40351" w14:textId="77777777" w:rsidR="004E75A9" w:rsidRDefault="004E75A9" w:rsidP="004E75A9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E75A9" w14:paraId="379121FD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2F26172" w14:textId="77777777" w:rsidR="004E75A9" w:rsidRDefault="004E75A9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ATRIBUTOS</w:t>
            </w:r>
          </w:p>
        </w:tc>
      </w:tr>
      <w:tr w:rsidR="004E75A9" w14:paraId="1B34553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5D1BD00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A4C9DE3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851F518" w14:textId="77777777" w:rsidR="004E75A9" w:rsidRDefault="004E75A9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E75A9" w14:paraId="15907714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5DB00" w14:textId="77777777" w:rsidR="004E75A9" w:rsidRDefault="004E75A9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F556E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D5347" w14:textId="19932C24" w:rsidR="004E75A9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Representado</w:t>
            </w:r>
          </w:p>
        </w:tc>
      </w:tr>
      <w:tr w:rsidR="001C00E0" w14:paraId="3DC83A9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F4B2" w14:textId="00A79A81" w:rsidR="001C00E0" w:rsidRPr="00711410" w:rsidRDefault="001C00E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1C00E0">
              <w:rPr>
                <w:i/>
                <w:lang w:eastAsia="en-US"/>
              </w:rPr>
              <w:t>lastname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E4C56" w14:textId="6CCBBC73" w:rsidR="001C00E0" w:rsidRPr="00711410" w:rsidRDefault="001C00E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E42" w14:textId="176CDD64" w:rsidR="001C00E0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Apellido del Representado</w:t>
            </w:r>
          </w:p>
        </w:tc>
      </w:tr>
      <w:tr w:rsidR="001C00E0" w14:paraId="3F6ECB2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18152" w14:textId="425443AC" w:rsidR="001C00E0" w:rsidRPr="001C00E0" w:rsidRDefault="001C00E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1C00E0">
              <w:rPr>
                <w:i/>
                <w:lang w:eastAsia="en-US"/>
              </w:rPr>
              <w:t>dni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B0580" w14:textId="6C8CB369" w:rsidR="001C00E0" w:rsidRPr="00711410" w:rsidRDefault="001C00E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C9C1" w14:textId="51D92BE5" w:rsidR="001C00E0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de Identificación del Representado</w:t>
            </w:r>
          </w:p>
        </w:tc>
      </w:tr>
      <w:tr w:rsidR="004E75A9" w14:paraId="44E8649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FB27" w14:textId="77777777" w:rsidR="004E75A9" w:rsidRPr="00711410" w:rsidRDefault="004E75A9" w:rsidP="00CF1547">
            <w:pPr>
              <w:pStyle w:val="Tabla"/>
              <w:rPr>
                <w:i/>
                <w:lang w:eastAsia="en-US"/>
              </w:rPr>
            </w:pPr>
            <w:r w:rsidRPr="00711410">
              <w:rPr>
                <w:i/>
                <w:lang w:eastAsia="en-US"/>
              </w:rPr>
              <w:t>email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EC8C" w14:textId="77777777" w:rsidR="004E75A9" w:rsidRPr="00711410" w:rsidRDefault="004E75A9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877C" w14:textId="64E5D529" w:rsidR="004E75A9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Correo Electrónico del Representado</w:t>
            </w:r>
          </w:p>
        </w:tc>
      </w:tr>
      <w:tr w:rsidR="004E75A9" w14:paraId="069B393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86FDE" w14:textId="77777777" w:rsidR="004E75A9" w:rsidRPr="00711410" w:rsidRDefault="004E75A9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phone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5E29" w14:textId="5590CA67" w:rsidR="004E75A9" w:rsidRPr="00711410" w:rsidRDefault="001C00E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1C00E0">
              <w:rPr>
                <w:i/>
                <w:iCs/>
                <w:lang w:eastAsia="en-US"/>
              </w:rPr>
              <w:t>Integer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FB73" w14:textId="1A58EBD6" w:rsidR="004E75A9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móvil del Representado</w:t>
            </w:r>
          </w:p>
        </w:tc>
      </w:tr>
      <w:tr w:rsidR="001C00E0" w14:paraId="24E067C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02ED" w14:textId="2B7829F1" w:rsidR="001C00E0" w:rsidRPr="00711410" w:rsidRDefault="001C00E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1C00E0">
              <w:rPr>
                <w:i/>
                <w:lang w:eastAsia="en-US"/>
              </w:rPr>
              <w:t>location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025B" w14:textId="755EF2BC" w:rsidR="001C00E0" w:rsidRPr="00711410" w:rsidRDefault="001C00E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1C00E0">
              <w:rPr>
                <w:i/>
                <w:iCs/>
                <w:lang w:eastAsia="en-US"/>
              </w:rPr>
              <w:t>LocationEntity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491A" w14:textId="7CAF3D69" w:rsidR="001C00E0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Dirección del Representado</w:t>
            </w:r>
          </w:p>
        </w:tc>
      </w:tr>
      <w:tr w:rsidR="001C00E0" w14:paraId="45A0826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F8F7" w14:textId="7629E195" w:rsidR="001C00E0" w:rsidRPr="00711410" w:rsidRDefault="001C00E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1C00E0">
              <w:rPr>
                <w:i/>
                <w:lang w:eastAsia="en-US"/>
              </w:rPr>
              <w:t>claimant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DFF3C" w14:textId="1F8AA68F" w:rsidR="001C00E0" w:rsidRPr="00711410" w:rsidRDefault="001C00E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1C00E0">
              <w:rPr>
                <w:i/>
                <w:iCs/>
                <w:lang w:eastAsia="en-US"/>
              </w:rPr>
              <w:t>ClaimantEntity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8308" w14:textId="659FAC06" w:rsidR="001C00E0" w:rsidRPr="00711410" w:rsidRDefault="005E7B46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el Reclamante</w:t>
            </w:r>
          </w:p>
        </w:tc>
      </w:tr>
    </w:tbl>
    <w:p w14:paraId="30A0E0FE" w14:textId="223C0E58" w:rsidR="00BD7D43" w:rsidRDefault="00BD7D43" w:rsidP="00437507">
      <w:pPr>
        <w:rPr>
          <w:rFonts w:eastAsiaTheme="minorHAnsi"/>
        </w:rPr>
      </w:pPr>
    </w:p>
    <w:p w14:paraId="74FF1B3C" w14:textId="77777777" w:rsidR="00BD7D43" w:rsidRDefault="00BD7D43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34894986" w14:textId="35B4B2C5" w:rsidR="00437507" w:rsidRDefault="00437507" w:rsidP="00437507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proofErr w:type="spellStart"/>
      <w:r w:rsidR="008413F2">
        <w:rPr>
          <w:rFonts w:eastAsiaTheme="minorHAnsi"/>
        </w:rPr>
        <w:t>Document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 w:rsidR="008413F2">
        <w:rPr>
          <w:rFonts w:eastAsiaTheme="minorHAnsi"/>
        </w:rPr>
        <w:t>document</w:t>
      </w:r>
      <w:proofErr w:type="spellEnd"/>
      <w:r>
        <w:rPr>
          <w:rFonts w:eastAsiaTheme="minorHAnsi"/>
        </w:rPr>
        <w:t>)</w:t>
      </w:r>
    </w:p>
    <w:p w14:paraId="11D67937" w14:textId="2B77A761" w:rsidR="00437507" w:rsidRDefault="00437507" w:rsidP="00437507">
      <w:pPr>
        <w:rPr>
          <w:rFonts w:eastAsiaTheme="minorHAnsi"/>
        </w:rPr>
      </w:pPr>
      <w:r w:rsidRPr="000B0A53">
        <w:t xml:space="preserve">El paquete </w:t>
      </w:r>
      <w:proofErr w:type="spellStart"/>
      <w:r w:rsidR="008413F2">
        <w:rPr>
          <w:rFonts w:eastAsiaTheme="minorHAnsi"/>
        </w:rPr>
        <w:t>Document</w:t>
      </w:r>
      <w:proofErr w:type="spellEnd"/>
      <w:r w:rsidR="008413F2">
        <w:rPr>
          <w:rFonts w:eastAsiaTheme="minorHAnsi"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 w:rsidR="008413F2">
        <w:rPr>
          <w:rFonts w:eastAsiaTheme="minorHAnsi"/>
        </w:rPr>
        <w:t>document</w:t>
      </w:r>
      <w:proofErr w:type="spellEnd"/>
      <w:r w:rsidRPr="000B0A53">
        <w:rPr>
          <w:i/>
        </w:rPr>
        <w:t xml:space="preserve">) contiene todas las clases relacionadas principalmente </w:t>
      </w:r>
      <w:r w:rsidR="008413F2">
        <w:rPr>
          <w:i/>
        </w:rPr>
        <w:t>con el manejo de documentos adjuntos</w:t>
      </w:r>
      <w:r w:rsidR="00BD7D43">
        <w:rPr>
          <w:i/>
        </w:rPr>
        <w:t>.</w:t>
      </w:r>
    </w:p>
    <w:p w14:paraId="79179299" w14:textId="77777777" w:rsidR="00D7500E" w:rsidRDefault="00D7500E" w:rsidP="00D7500E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1C00E0">
        <w:rPr>
          <w:rFonts w:eastAsiaTheme="minorHAnsi"/>
        </w:rPr>
        <w:t>Document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D7500E" w14:paraId="3116F55B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85FDFBC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D7500E" w14:paraId="0FEA0BC2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8CF7787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A295D39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1C00E0">
              <w:rPr>
                <w:iCs/>
                <w:lang w:eastAsia="en-US"/>
              </w:rPr>
              <w:t>DocumentEntity</w:t>
            </w:r>
            <w:proofErr w:type="spellEnd"/>
          </w:p>
        </w:tc>
      </w:tr>
      <w:tr w:rsidR="00D7500E" w14:paraId="644833E3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0D1BFDC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A1F1C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document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D7500E" w14:paraId="62E0B541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0FB6694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B10D0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D7500E" w14:paraId="1C4C77A1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1967992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2B2A6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D7500E" w14:paraId="31E88D0B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C960F7D" w14:textId="77777777" w:rsidR="00D7500E" w:rsidRDefault="00D7500E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D0A7F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>
              <w:rPr>
                <w:iCs/>
                <w:lang w:eastAsia="en-US"/>
              </w:rPr>
              <w:t>los documentos adjuntos</w:t>
            </w:r>
          </w:p>
        </w:tc>
      </w:tr>
    </w:tbl>
    <w:p w14:paraId="4177AFD8" w14:textId="77777777" w:rsidR="00D7500E" w:rsidRDefault="00D7500E" w:rsidP="00D7500E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D7500E" w14:paraId="04F30806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7A1CAEF" w14:textId="77777777" w:rsidR="00D7500E" w:rsidRDefault="00D7500E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D7500E" w14:paraId="3428C27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A876F72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8CB5B21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C73DE6C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D7500E" w14:paraId="032E6730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9BC3B" w14:textId="77777777" w:rsidR="00D7500E" w:rsidRDefault="00D7500E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6EB37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7746" w14:textId="0C92CD7C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con el que cargador el documento</w:t>
            </w:r>
          </w:p>
        </w:tc>
      </w:tr>
      <w:tr w:rsidR="00D7500E" w14:paraId="7982372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5D1A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EC26B1">
              <w:rPr>
                <w:i/>
                <w:lang w:eastAsia="en-US"/>
              </w:rPr>
              <w:t>signPath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57EED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15D" w14:textId="6ED2432D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Ruta del archivo firmado por </w:t>
            </w:r>
            <w:proofErr w:type="spellStart"/>
            <w:r>
              <w:rPr>
                <w:i/>
                <w:iCs/>
                <w:lang w:eastAsia="en-US"/>
              </w:rPr>
              <w:t>autofirma</w:t>
            </w:r>
            <w:proofErr w:type="spellEnd"/>
          </w:p>
        </w:tc>
      </w:tr>
      <w:tr w:rsidR="00D7500E" w14:paraId="6B80A87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D71F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EC26B1">
              <w:rPr>
                <w:i/>
                <w:lang w:eastAsia="en-US"/>
              </w:rPr>
              <w:t>extension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B6ECB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33DE" w14:textId="1AF7AEF4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Tipo de archivo</w:t>
            </w:r>
          </w:p>
        </w:tc>
      </w:tr>
      <w:tr w:rsidR="00D7500E" w14:paraId="32BF2F4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78E9" w14:textId="77777777" w:rsidR="00D7500E" w:rsidRPr="00EC26B1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path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750CB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66E5" w14:textId="44E9635C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Ruta del archivo</w:t>
            </w:r>
          </w:p>
        </w:tc>
      </w:tr>
      <w:tr w:rsidR="00D7500E" w14:paraId="05B99822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60A63" w14:textId="77777777" w:rsidR="00D7500E" w:rsidRPr="00EC26B1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EC26B1">
              <w:rPr>
                <w:i/>
                <w:lang w:eastAsia="en-US"/>
              </w:rPr>
              <w:t>documentType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765F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EC26B1">
              <w:rPr>
                <w:i/>
                <w:iCs/>
                <w:lang w:eastAsia="en-US"/>
              </w:rPr>
              <w:t>DocumentTypeEntity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DE78" w14:textId="4E58C735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Relacion</w:t>
            </w:r>
            <w:proofErr w:type="spellEnd"/>
            <w:r>
              <w:rPr>
                <w:i/>
                <w:iCs/>
                <w:lang w:eastAsia="en-US"/>
              </w:rPr>
              <w:t xml:space="preserve"> con </w:t>
            </w:r>
            <w:proofErr w:type="spellStart"/>
            <w:r>
              <w:rPr>
                <w:i/>
                <w:iCs/>
                <w:lang w:eastAsia="en-US"/>
              </w:rPr>
              <w:t>TipoDcocumento</w:t>
            </w:r>
            <w:proofErr w:type="spellEnd"/>
          </w:p>
        </w:tc>
      </w:tr>
      <w:tr w:rsidR="00D7500E" w14:paraId="6C06940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E119D" w14:textId="77777777" w:rsidR="00D7500E" w:rsidRPr="00EC26B1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request</w:t>
            </w:r>
            <w:r w:rsidRPr="00EC26B1">
              <w:rPr>
                <w:i/>
                <w:lang w:eastAsia="en-US"/>
              </w:rPr>
              <w:t>Id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95E5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Long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2E36" w14:textId="3C3A6C6C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Id de la solicitud arbitral</w:t>
            </w:r>
          </w:p>
        </w:tc>
      </w:tr>
    </w:tbl>
    <w:p w14:paraId="536A9DAC" w14:textId="77777777" w:rsidR="00D7500E" w:rsidRDefault="00D7500E" w:rsidP="00BD7D43">
      <w:pPr>
        <w:rPr>
          <w:rFonts w:eastAsiaTheme="minorHAnsi"/>
        </w:rPr>
      </w:pPr>
    </w:p>
    <w:p w14:paraId="3C2FBF81" w14:textId="77777777" w:rsidR="00D7500E" w:rsidRDefault="00D7500E" w:rsidP="00D7500E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EC26B1">
        <w:rPr>
          <w:rFonts w:eastAsiaTheme="minorHAnsi"/>
        </w:rPr>
        <w:t>DocumentType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D7500E" w14:paraId="3C9A35AE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ED2808C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D7500E" w14:paraId="757C0726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30A1E3E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636F5AF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EC26B1">
              <w:rPr>
                <w:iCs/>
                <w:lang w:eastAsia="en-US"/>
              </w:rPr>
              <w:t>DocumentTypeEntity</w:t>
            </w:r>
            <w:proofErr w:type="spellEnd"/>
          </w:p>
        </w:tc>
      </w:tr>
      <w:tr w:rsidR="00D7500E" w14:paraId="5397FA37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22B4613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C17C0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b</w:t>
            </w:r>
            <w:r w:rsidRPr="00711410">
              <w:rPr>
                <w:iCs/>
                <w:lang w:eastAsia="en-US"/>
              </w:rPr>
              <w:t>oard.model.entity</w:t>
            </w:r>
            <w:proofErr w:type="spellEnd"/>
          </w:p>
        </w:tc>
      </w:tr>
      <w:tr w:rsidR="00D7500E" w14:paraId="41E28789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866E52D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B6FA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D7500E" w14:paraId="5C96DA1C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A767035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B6823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D7500E" w14:paraId="25F59CF0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23A4462" w14:textId="77777777" w:rsidR="00D7500E" w:rsidRDefault="00D7500E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E1FC5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</w:t>
            </w:r>
            <w:r>
              <w:rPr>
                <w:iCs/>
                <w:lang w:eastAsia="en-US"/>
              </w:rPr>
              <w:t>de los tipos de documentos</w:t>
            </w:r>
          </w:p>
        </w:tc>
      </w:tr>
    </w:tbl>
    <w:p w14:paraId="5A926AE5" w14:textId="77777777" w:rsidR="00D7500E" w:rsidRDefault="00D7500E" w:rsidP="00D7500E">
      <w:pPr>
        <w:jc w:val="left"/>
        <w:rPr>
          <w:rFonts w:ascii="Arial" w:eastAsiaTheme="minorHAnsi" w:hAnsi="Arial" w:cstheme="minorBidi"/>
        </w:rPr>
      </w:pPr>
    </w:p>
    <w:p w14:paraId="14C9A8C0" w14:textId="77777777" w:rsidR="00BD7D43" w:rsidRDefault="00BD7D43" w:rsidP="00D7500E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D7500E" w14:paraId="45CFC8D4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E1BA683" w14:textId="77777777" w:rsidR="00D7500E" w:rsidRDefault="00D7500E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ATRIBUTOS</w:t>
            </w:r>
          </w:p>
        </w:tc>
      </w:tr>
      <w:tr w:rsidR="00D7500E" w14:paraId="38BC488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F5853AB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A8E9B1F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BE19921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D7500E" w14:paraId="3E041439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82097" w14:textId="77777777" w:rsidR="00D7500E" w:rsidRDefault="00D7500E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712C1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73E0C" w14:textId="2F217CB6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tipo documento</w:t>
            </w:r>
          </w:p>
        </w:tc>
      </w:tr>
      <w:tr w:rsidR="00D7500E" w14:paraId="0E57B342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89B95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EC26B1">
              <w:rPr>
                <w:i/>
                <w:lang w:eastAsia="en-US"/>
              </w:rPr>
              <w:t>required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8AE8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AFB7" w14:textId="1E973948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  <w:r>
              <w:rPr>
                <w:i/>
                <w:iCs/>
                <w:lang w:eastAsia="en-US"/>
              </w:rPr>
              <w:t xml:space="preserve"> de si es requerido o no</w:t>
            </w:r>
          </w:p>
        </w:tc>
      </w:tr>
    </w:tbl>
    <w:p w14:paraId="67BBB418" w14:textId="34F693B2" w:rsidR="00B932BE" w:rsidRDefault="00B932BE" w:rsidP="00D7500E">
      <w:pPr>
        <w:rPr>
          <w:rFonts w:eastAsiaTheme="minorHAnsi"/>
        </w:rPr>
      </w:pPr>
    </w:p>
    <w:p w14:paraId="728CD1DA" w14:textId="77777777" w:rsidR="00B932BE" w:rsidRDefault="00B932BE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36033AE1" w14:textId="77777777" w:rsidR="00D7500E" w:rsidRPr="00D7500E" w:rsidRDefault="00D7500E" w:rsidP="00D7500E">
      <w:pPr>
        <w:rPr>
          <w:rFonts w:eastAsiaTheme="minorHAnsi"/>
        </w:rPr>
      </w:pPr>
    </w:p>
    <w:p w14:paraId="2C8C9F62" w14:textId="6FB01A31" w:rsidR="00D7500E" w:rsidRDefault="00D7500E" w:rsidP="00D7500E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Paquete </w:t>
      </w:r>
      <w:proofErr w:type="spellStart"/>
      <w:r>
        <w:rPr>
          <w:rFonts w:eastAsiaTheme="minorHAnsi"/>
        </w:rPr>
        <w:t>Arbiter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arbiter</w:t>
      </w:r>
      <w:proofErr w:type="spellEnd"/>
      <w:r>
        <w:rPr>
          <w:rFonts w:eastAsiaTheme="minorHAnsi"/>
        </w:rPr>
        <w:t>)</w:t>
      </w:r>
    </w:p>
    <w:p w14:paraId="767CE584" w14:textId="4B660077" w:rsidR="00D7500E" w:rsidRDefault="00D7500E" w:rsidP="00D7500E">
      <w:pPr>
        <w:rPr>
          <w:i/>
        </w:rPr>
      </w:pPr>
      <w:r w:rsidRPr="000B0A53">
        <w:t xml:space="preserve">El paquete </w:t>
      </w:r>
      <w:proofErr w:type="spellStart"/>
      <w:r>
        <w:rPr>
          <w:rFonts w:eastAsiaTheme="minorHAnsi"/>
        </w:rPr>
        <w:t>Arbiter</w:t>
      </w:r>
      <w:proofErr w:type="spellEnd"/>
      <w:r>
        <w:rPr>
          <w:rFonts w:eastAsiaTheme="minorHAnsi"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</w:t>
      </w:r>
      <w:proofErr w:type="spellEnd"/>
      <w:r w:rsidRPr="000B0A53">
        <w:rPr>
          <w:rFonts w:eastAsiaTheme="minorHAnsi"/>
        </w:rPr>
        <w:t>.</w:t>
      </w:r>
      <w:r w:rsidRPr="00D7500E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arbiter</w:t>
      </w:r>
      <w:proofErr w:type="spellEnd"/>
      <w:r w:rsidRPr="000B0A53">
        <w:rPr>
          <w:i/>
        </w:rPr>
        <w:t xml:space="preserve">) contiene todas las clases relacionadas principalmente </w:t>
      </w:r>
      <w:r>
        <w:rPr>
          <w:i/>
        </w:rPr>
        <w:t>con el Arbitro de sola solicitud Arbitral</w:t>
      </w:r>
    </w:p>
    <w:p w14:paraId="3CF9F694" w14:textId="77777777" w:rsidR="00E520AB" w:rsidRDefault="00E520AB" w:rsidP="00E520AB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>Diagrama de Clases</w:t>
      </w:r>
    </w:p>
    <w:p w14:paraId="5CE1E35E" w14:textId="79535265" w:rsidR="00B932BE" w:rsidRDefault="00B932BE" w:rsidP="00D7500E">
      <w:pPr>
        <w:rPr>
          <w:rFonts w:eastAsiaTheme="minorHAnsi"/>
        </w:rPr>
      </w:pPr>
      <w:r w:rsidRPr="00B932BE">
        <w:rPr>
          <w:rFonts w:eastAsiaTheme="minorHAnsi"/>
        </w:rPr>
        <w:drawing>
          <wp:inline distT="0" distB="0" distL="0" distR="0" wp14:anchorId="0C8CF417" wp14:editId="38937D5D">
            <wp:extent cx="5622738" cy="3886200"/>
            <wp:effectExtent l="0" t="0" r="0" b="0"/>
            <wp:docPr id="151155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54251" name=""/>
                    <pic:cNvPicPr/>
                  </pic:nvPicPr>
                  <pic:blipFill rotWithShape="1">
                    <a:blip r:embed="rId11"/>
                    <a:srcRect t="4545" b="11362"/>
                    <a:stretch/>
                  </pic:blipFill>
                  <pic:spPr bwMode="auto">
                    <a:xfrm>
                      <a:off x="0" y="0"/>
                      <a:ext cx="5638053" cy="389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1A37" w14:textId="77777777" w:rsidR="00D7500E" w:rsidRDefault="00D7500E" w:rsidP="00D7500E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C8188A">
        <w:rPr>
          <w:iCs/>
        </w:rPr>
        <w:t>Arbiter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D7500E" w14:paraId="6436E67F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BE67C2F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D7500E" w14:paraId="75E533FC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93584A8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52EF7CD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C8188A">
              <w:rPr>
                <w:iCs/>
                <w:lang w:eastAsia="en-US"/>
              </w:rPr>
              <w:t>ArbiterEntity</w:t>
            </w:r>
            <w:proofErr w:type="spellEnd"/>
          </w:p>
        </w:tc>
      </w:tr>
      <w:tr w:rsidR="00D7500E" w14:paraId="663C59B3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5083372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A81A4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Pr="00C8188A">
              <w:rPr>
                <w:iCs/>
                <w:lang w:eastAsia="en-US"/>
              </w:rPr>
              <w:t>arbiter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D7500E" w14:paraId="6A7F310D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44A2229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D5B95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D7500E" w14:paraId="264D5C35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C89BC54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ABEFA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D7500E" w14:paraId="4EBE23E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0D71980" w14:textId="77777777" w:rsidR="00D7500E" w:rsidRDefault="00D7500E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9F879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>
              <w:rPr>
                <w:iCs/>
                <w:lang w:eastAsia="en-US"/>
              </w:rPr>
              <w:t xml:space="preserve">los </w:t>
            </w:r>
            <w:proofErr w:type="spellStart"/>
            <w:r>
              <w:rPr>
                <w:iCs/>
                <w:lang w:eastAsia="en-US"/>
              </w:rPr>
              <w:t>arbitros</w:t>
            </w:r>
            <w:proofErr w:type="spellEnd"/>
          </w:p>
        </w:tc>
      </w:tr>
    </w:tbl>
    <w:p w14:paraId="6F745A70" w14:textId="77777777" w:rsidR="00D7500E" w:rsidRDefault="00D7500E" w:rsidP="00D7500E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D7500E" w14:paraId="6DABA386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DBE6EC0" w14:textId="77777777" w:rsidR="00D7500E" w:rsidRDefault="00D7500E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D7500E" w14:paraId="29D88A7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CAD3B78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CCF6B18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C4C6557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D7500E" w14:paraId="738F79B0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55C49" w14:textId="77777777" w:rsidR="00D7500E" w:rsidRDefault="00D7500E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240EC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186DC" w14:textId="67B26340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Arbitro</w:t>
            </w:r>
          </w:p>
        </w:tc>
      </w:tr>
      <w:tr w:rsidR="00D7500E" w14:paraId="2C2556E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C57FC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C8188A">
              <w:rPr>
                <w:i/>
                <w:lang w:eastAsia="en-US"/>
              </w:rPr>
              <w:t>surnames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52E9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91DC" w14:textId="2628611E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Apellido del Arbitro</w:t>
            </w:r>
          </w:p>
        </w:tc>
      </w:tr>
      <w:tr w:rsidR="00D7500E" w14:paraId="7C91B09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9550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C8188A">
              <w:rPr>
                <w:i/>
                <w:lang w:eastAsia="en-US"/>
              </w:rPr>
              <w:t>nif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3FD25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618A" w14:textId="26CC085D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de Identificación del arbitro</w:t>
            </w:r>
          </w:p>
        </w:tc>
      </w:tr>
      <w:tr w:rsidR="00D7500E" w14:paraId="3EE12C45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0794D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r w:rsidRPr="00711410">
              <w:rPr>
                <w:i/>
                <w:lang w:eastAsia="en-US"/>
              </w:rPr>
              <w:t>email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8744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2521" w14:textId="75F0004E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Correo del Arbitro</w:t>
            </w:r>
          </w:p>
        </w:tc>
      </w:tr>
      <w:tr w:rsidR="00D7500E" w14:paraId="4156573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1F44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b</w:t>
            </w:r>
            <w:r w:rsidRPr="00C8188A">
              <w:rPr>
                <w:i/>
                <w:lang w:eastAsia="en-US"/>
              </w:rPr>
              <w:t>oard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8697D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C8188A">
              <w:rPr>
                <w:i/>
                <w:iCs/>
                <w:lang w:eastAsia="en-US"/>
              </w:rPr>
              <w:t>BoardEntity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CEEE" w14:textId="31A5AB1B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Junta Arbitral</w:t>
            </w:r>
          </w:p>
        </w:tc>
      </w:tr>
      <w:tr w:rsidR="00D7500E" w14:paraId="4E86846F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D32F3" w14:textId="77777777" w:rsidR="00D7500E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C8188A">
              <w:rPr>
                <w:i/>
                <w:lang w:eastAsia="en-US"/>
              </w:rPr>
              <w:t>arbiterType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56D1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C8188A">
              <w:rPr>
                <w:i/>
                <w:iCs/>
                <w:lang w:eastAsia="en-US"/>
              </w:rPr>
              <w:t>ArbiterTypeEntity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4ECB" w14:textId="0601F04B" w:rsidR="00D7500E" w:rsidRPr="00711410" w:rsidRDefault="002265E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Tipo de Arbitro</w:t>
            </w:r>
          </w:p>
        </w:tc>
      </w:tr>
      <w:tr w:rsidR="00D7500E" w14:paraId="326EB924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36321" w14:textId="77777777" w:rsidR="00D7500E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C8188A">
              <w:rPr>
                <w:i/>
                <w:lang w:eastAsia="en-US"/>
              </w:rPr>
              <w:t>collegiateType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EA36F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C8188A">
              <w:rPr>
                <w:i/>
                <w:iCs/>
                <w:lang w:eastAsia="en-US"/>
              </w:rPr>
              <w:t>CollegiateTypeEntity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E0" w14:textId="57F257E2" w:rsidR="00D7500E" w:rsidRPr="00711410" w:rsidRDefault="001404D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Relacion</w:t>
            </w:r>
            <w:proofErr w:type="spellEnd"/>
            <w:r>
              <w:rPr>
                <w:i/>
                <w:iCs/>
                <w:lang w:eastAsia="en-US"/>
              </w:rPr>
              <w:t xml:space="preserve"> con Tipo de Colegiado</w:t>
            </w:r>
          </w:p>
        </w:tc>
      </w:tr>
      <w:tr w:rsidR="00D7500E" w14:paraId="3CFDCE3C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64C8" w14:textId="77777777" w:rsidR="00D7500E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C8188A">
              <w:rPr>
                <w:i/>
                <w:lang w:eastAsia="en-US"/>
              </w:rPr>
              <w:t>deleted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42A2C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C8188A"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817A" w14:textId="7B7DF7FA" w:rsidR="00D7500E" w:rsidRPr="00711410" w:rsidRDefault="001404D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  <w:r>
              <w:rPr>
                <w:i/>
                <w:iCs/>
                <w:lang w:eastAsia="en-US"/>
              </w:rPr>
              <w:t xml:space="preserve"> si fue eliminado</w:t>
            </w:r>
          </w:p>
        </w:tc>
      </w:tr>
    </w:tbl>
    <w:p w14:paraId="6FDDA502" w14:textId="77777777" w:rsidR="00D7500E" w:rsidRPr="00D7500E" w:rsidRDefault="00D7500E" w:rsidP="00D7500E">
      <w:pPr>
        <w:rPr>
          <w:rFonts w:eastAsiaTheme="minorHAnsi"/>
        </w:rPr>
      </w:pPr>
    </w:p>
    <w:p w14:paraId="25102AC0" w14:textId="77777777" w:rsidR="00D7500E" w:rsidRDefault="00D7500E" w:rsidP="00D7500E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697482">
        <w:rPr>
          <w:rFonts w:eastAsiaTheme="minorHAnsi"/>
        </w:rPr>
        <w:t>ArbiterType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D7500E" w14:paraId="0178DE9B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844C650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D7500E" w14:paraId="1D8EE0F2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5009762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2BC517C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697482">
              <w:rPr>
                <w:iCs/>
                <w:lang w:eastAsia="en-US"/>
              </w:rPr>
              <w:t>ArbiterTypeEntity</w:t>
            </w:r>
            <w:proofErr w:type="spellEnd"/>
          </w:p>
        </w:tc>
      </w:tr>
      <w:tr w:rsidR="00D7500E" w14:paraId="3B9C39AB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D586C73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524AA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Pr="00C8188A">
              <w:rPr>
                <w:iCs/>
                <w:lang w:eastAsia="en-US"/>
              </w:rPr>
              <w:t>arbiter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D7500E" w14:paraId="5A89BD4B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35D1987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94A06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D7500E" w14:paraId="18125795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12FBC69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C0400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D7500E" w14:paraId="044E732A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2B6B1F8" w14:textId="77777777" w:rsidR="00D7500E" w:rsidRDefault="00D7500E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62B79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>
              <w:rPr>
                <w:iCs/>
                <w:lang w:eastAsia="en-US"/>
              </w:rPr>
              <w:t xml:space="preserve">los tipos de </w:t>
            </w:r>
            <w:proofErr w:type="spellStart"/>
            <w:r>
              <w:rPr>
                <w:iCs/>
                <w:lang w:eastAsia="en-US"/>
              </w:rPr>
              <w:t>arbitros</w:t>
            </w:r>
            <w:proofErr w:type="spellEnd"/>
          </w:p>
        </w:tc>
      </w:tr>
    </w:tbl>
    <w:p w14:paraId="5A87E2E2" w14:textId="77777777" w:rsidR="00D7500E" w:rsidRDefault="00D7500E" w:rsidP="00D7500E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D7500E" w14:paraId="71EBB90B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A17E653" w14:textId="77777777" w:rsidR="00D7500E" w:rsidRDefault="00D7500E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D7500E" w14:paraId="1154AD6F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B26D25B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B60D48A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CC65FC3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D7500E" w14:paraId="608BF37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E3CE2" w14:textId="77777777" w:rsidR="00D7500E" w:rsidRDefault="00D7500E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2A7D6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D686D" w14:textId="3475FD20" w:rsidR="00D7500E" w:rsidRPr="00711410" w:rsidRDefault="001404DE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Tipo de Arbitro</w:t>
            </w:r>
          </w:p>
        </w:tc>
      </w:tr>
      <w:tr w:rsidR="00D7500E" w14:paraId="09DACAA8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7FC36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collegiateTypeEntitySet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3979A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S</w:t>
            </w:r>
            <w:r w:rsidRPr="00697482">
              <w:rPr>
                <w:i/>
                <w:iCs/>
                <w:lang w:eastAsia="en-US"/>
              </w:rPr>
              <w:t>et&lt;</w:t>
            </w:r>
            <w:proofErr w:type="spellStart"/>
            <w:r w:rsidRPr="00697482">
              <w:rPr>
                <w:i/>
                <w:iCs/>
                <w:lang w:eastAsia="en-US"/>
              </w:rPr>
              <w:t>CollegiateTypeEntity</w:t>
            </w:r>
            <w:proofErr w:type="spellEnd"/>
            <w:r w:rsidRPr="00697482">
              <w:rPr>
                <w:i/>
                <w:iCs/>
                <w:lang w:eastAsia="en-US"/>
              </w:rPr>
              <w:t>&gt;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F60B" w14:textId="31B432CC" w:rsidR="00D7500E" w:rsidRPr="00711410" w:rsidRDefault="001404DE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Listado de Tipos de Colegiado </w:t>
            </w:r>
          </w:p>
        </w:tc>
      </w:tr>
    </w:tbl>
    <w:p w14:paraId="299D4D86" w14:textId="77777777" w:rsidR="00D7500E" w:rsidRPr="00D7500E" w:rsidRDefault="00D7500E" w:rsidP="00D7500E">
      <w:pPr>
        <w:rPr>
          <w:rFonts w:eastAsiaTheme="minorHAnsi"/>
        </w:rPr>
      </w:pPr>
    </w:p>
    <w:p w14:paraId="12B3D3E4" w14:textId="77777777" w:rsidR="00D7500E" w:rsidRDefault="00D7500E" w:rsidP="00D7500E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697482">
        <w:rPr>
          <w:iCs/>
        </w:rPr>
        <w:t>CollegiateType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D7500E" w14:paraId="502D25F2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7D48CE0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D7500E" w14:paraId="54AC7DB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F159412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9DE6A9B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697482">
              <w:rPr>
                <w:iCs/>
                <w:lang w:eastAsia="en-US"/>
              </w:rPr>
              <w:t>CollegiateTypeEntity</w:t>
            </w:r>
            <w:proofErr w:type="spellEnd"/>
          </w:p>
        </w:tc>
      </w:tr>
      <w:tr w:rsidR="00D7500E" w14:paraId="28FDB851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85FEBA2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FA65B" w14:textId="77777777" w:rsidR="00D7500E" w:rsidRDefault="00D7500E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Pr="00C8188A">
              <w:rPr>
                <w:iCs/>
                <w:lang w:eastAsia="en-US"/>
              </w:rPr>
              <w:t>arbiter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D7500E" w14:paraId="3B4A2FCF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894CB4D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81493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D7500E" w14:paraId="56DA9266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818DAF6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4E323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D7500E" w14:paraId="3FF6E11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A2F4759" w14:textId="77777777" w:rsidR="00D7500E" w:rsidRDefault="00D7500E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0D137" w14:textId="77777777" w:rsidR="00D7500E" w:rsidRDefault="00D7500E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las juntas arbitrales</w:t>
            </w:r>
          </w:p>
        </w:tc>
      </w:tr>
    </w:tbl>
    <w:p w14:paraId="7D259BA5" w14:textId="77777777" w:rsidR="00D7500E" w:rsidRDefault="00D7500E" w:rsidP="00D7500E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D7500E" w14:paraId="3DA8F2FC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6D111EA" w14:textId="77777777" w:rsidR="00D7500E" w:rsidRDefault="00D7500E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D7500E" w14:paraId="027B2C51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57E7123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EC6F90C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24D1714" w14:textId="77777777" w:rsidR="00D7500E" w:rsidRDefault="00D7500E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D7500E" w14:paraId="23DBAFA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FCEEE" w14:textId="77777777" w:rsidR="00D7500E" w:rsidRDefault="00D7500E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26072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ADA0C" w14:textId="6CB39E36" w:rsidR="00D7500E" w:rsidRPr="00711410" w:rsidRDefault="00B94F0E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Nombres de Tipos de Colegiado</w:t>
            </w:r>
          </w:p>
        </w:tc>
      </w:tr>
      <w:tr w:rsidR="00D7500E" w14:paraId="7F362F23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ED42B" w14:textId="77777777" w:rsidR="00D7500E" w:rsidRPr="00711410" w:rsidRDefault="00D7500E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697482">
              <w:rPr>
                <w:i/>
                <w:lang w:eastAsia="en-US"/>
              </w:rPr>
              <w:t>arbiterType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4413" w14:textId="77777777" w:rsidR="00D7500E" w:rsidRPr="00711410" w:rsidRDefault="00D750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697482">
              <w:rPr>
                <w:i/>
                <w:iCs/>
                <w:lang w:eastAsia="en-US"/>
              </w:rPr>
              <w:t>ArbiterTypeEntity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4732" w14:textId="356241C1" w:rsidR="00D7500E" w:rsidRPr="00711410" w:rsidRDefault="00B94F0E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Relacion</w:t>
            </w:r>
            <w:proofErr w:type="spellEnd"/>
            <w:r>
              <w:rPr>
                <w:i/>
                <w:iCs/>
                <w:lang w:eastAsia="en-US"/>
              </w:rPr>
              <w:t xml:space="preserve"> con Tipo de Arbitro</w:t>
            </w:r>
          </w:p>
        </w:tc>
      </w:tr>
    </w:tbl>
    <w:p w14:paraId="2019F82D" w14:textId="4E32835A" w:rsidR="00BD7D43" w:rsidRDefault="00BD7D43" w:rsidP="00B94F0E">
      <w:pPr>
        <w:rPr>
          <w:rFonts w:eastAsiaTheme="minorHAnsi"/>
        </w:rPr>
      </w:pPr>
    </w:p>
    <w:p w14:paraId="02E5F7F4" w14:textId="77777777" w:rsidR="00BD7D43" w:rsidRDefault="00BD7D43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F39F857" w14:textId="1581655A" w:rsidR="00173D60" w:rsidRDefault="00173D60" w:rsidP="00173D60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proofErr w:type="spellStart"/>
      <w:r>
        <w:rPr>
          <w:rFonts w:eastAsiaTheme="minorHAnsi"/>
        </w:rPr>
        <w:t>Board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board</w:t>
      </w:r>
      <w:proofErr w:type="spellEnd"/>
      <w:r>
        <w:rPr>
          <w:rFonts w:eastAsiaTheme="minorHAnsi"/>
        </w:rPr>
        <w:t>)</w:t>
      </w:r>
    </w:p>
    <w:p w14:paraId="3DF8DF32" w14:textId="232CB13F" w:rsidR="00173D60" w:rsidRDefault="00173D60" w:rsidP="00173D60">
      <w:pPr>
        <w:rPr>
          <w:rFonts w:eastAsiaTheme="minorHAnsi"/>
        </w:rPr>
      </w:pPr>
      <w:r w:rsidRPr="000B0A53">
        <w:t xml:space="preserve">El paquete </w:t>
      </w:r>
      <w:proofErr w:type="spellStart"/>
      <w:r>
        <w:rPr>
          <w:rFonts w:eastAsiaTheme="minorHAnsi"/>
        </w:rPr>
        <w:t>Board</w:t>
      </w:r>
      <w:proofErr w:type="spellEnd"/>
      <w:r>
        <w:rPr>
          <w:rFonts w:eastAsiaTheme="minorHAnsi"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</w:t>
      </w:r>
      <w:proofErr w:type="spellEnd"/>
      <w:r w:rsidRPr="000B0A53">
        <w:rPr>
          <w:rFonts w:eastAsiaTheme="minorHAnsi"/>
        </w:rPr>
        <w:t>.</w:t>
      </w:r>
      <w:r w:rsidRPr="00173D60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board</w:t>
      </w:r>
      <w:proofErr w:type="spellEnd"/>
      <w:r w:rsidRPr="000B0A53">
        <w:rPr>
          <w:i/>
        </w:rPr>
        <w:t xml:space="preserve">) contiene todas las clases relacionadas principalmente con </w:t>
      </w:r>
      <w:r>
        <w:rPr>
          <w:i/>
        </w:rPr>
        <w:t>la junta arbitral</w:t>
      </w:r>
    </w:p>
    <w:p w14:paraId="3F194180" w14:textId="77777777" w:rsidR="00173D60" w:rsidRDefault="00173D60" w:rsidP="00173D60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>
        <w:rPr>
          <w:rFonts w:eastAsiaTheme="minorHAnsi"/>
        </w:rPr>
        <w:t>Board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173D60" w14:paraId="63ACE412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6F2978D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173D60" w14:paraId="67B87FD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AB67D4C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5F1C8FE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BoardEntity</w:t>
            </w:r>
            <w:proofErr w:type="spellEnd"/>
          </w:p>
        </w:tc>
      </w:tr>
      <w:tr w:rsidR="00173D60" w14:paraId="34194CB1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C0CD3C4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4C153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b</w:t>
            </w:r>
            <w:r w:rsidRPr="00711410">
              <w:rPr>
                <w:iCs/>
                <w:lang w:eastAsia="en-US"/>
              </w:rPr>
              <w:t>oard.model.entity</w:t>
            </w:r>
            <w:proofErr w:type="spellEnd"/>
          </w:p>
        </w:tc>
      </w:tr>
      <w:tr w:rsidR="00173D60" w14:paraId="7C4D2FAF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99FFD57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6D7B0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173D60" w14:paraId="016426FE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82B47FB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54850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173D60" w14:paraId="29B329EA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A38908C" w14:textId="77777777" w:rsidR="00173D60" w:rsidRDefault="00173D60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E467D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las juntas arbitrales</w:t>
            </w:r>
          </w:p>
        </w:tc>
      </w:tr>
    </w:tbl>
    <w:p w14:paraId="595BBD30" w14:textId="77777777" w:rsidR="00173D60" w:rsidRDefault="00173D60" w:rsidP="00173D60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173D60" w14:paraId="54C7F47A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F75C9B5" w14:textId="77777777" w:rsidR="00173D60" w:rsidRDefault="00173D60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173D60" w14:paraId="2F38BDF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5FAD05A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217D2FA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705A931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173D60" w14:paraId="107CF364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CFF5B" w14:textId="77777777" w:rsidR="00173D60" w:rsidRDefault="00173D60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D103C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4C742" w14:textId="1E828709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 la junta arbitral</w:t>
            </w:r>
          </w:p>
        </w:tc>
      </w:tr>
      <w:tr w:rsidR="00173D60" w14:paraId="17E3FCCC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F096" w14:textId="77777777" w:rsidR="00173D60" w:rsidRPr="00711410" w:rsidRDefault="00173D60" w:rsidP="00CF1547">
            <w:pPr>
              <w:pStyle w:val="Tabla"/>
              <w:rPr>
                <w:i/>
                <w:lang w:eastAsia="en-US"/>
              </w:rPr>
            </w:pPr>
            <w:r w:rsidRPr="00711410">
              <w:rPr>
                <w:i/>
                <w:lang w:eastAsia="en-US"/>
              </w:rPr>
              <w:t>email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7793F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15B1" w14:textId="6BC9A0EA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Correo </w:t>
            </w:r>
            <w:proofErr w:type="spellStart"/>
            <w:r>
              <w:rPr>
                <w:i/>
                <w:iCs/>
                <w:lang w:eastAsia="en-US"/>
              </w:rPr>
              <w:t>Electronico</w:t>
            </w:r>
            <w:proofErr w:type="spellEnd"/>
            <w:r>
              <w:rPr>
                <w:i/>
                <w:iCs/>
                <w:lang w:eastAsia="en-US"/>
              </w:rPr>
              <w:t xml:space="preserve"> de la junta arbitral</w:t>
            </w:r>
          </w:p>
        </w:tc>
      </w:tr>
      <w:tr w:rsidR="00173D60" w14:paraId="73FDEDD5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DB41" w14:textId="77777777" w:rsidR="00173D60" w:rsidRPr="00711410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phone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087A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58B" w14:textId="0AA7A851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 móvil de la junta arbitral</w:t>
            </w:r>
          </w:p>
        </w:tc>
      </w:tr>
    </w:tbl>
    <w:p w14:paraId="3FA8D0DB" w14:textId="002E586A" w:rsidR="00BD7D43" w:rsidRDefault="00BD7D43" w:rsidP="00B94F0E">
      <w:pPr>
        <w:rPr>
          <w:rFonts w:eastAsiaTheme="minorHAnsi"/>
        </w:rPr>
      </w:pPr>
    </w:p>
    <w:p w14:paraId="0D027EB4" w14:textId="77777777" w:rsidR="00BD7D43" w:rsidRDefault="00BD7D43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C43FD69" w14:textId="1F529EF5" w:rsidR="00173D60" w:rsidRDefault="00173D60" w:rsidP="00173D60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proofErr w:type="spellStart"/>
      <w:r>
        <w:rPr>
          <w:rFonts w:eastAsiaTheme="minorHAnsi"/>
        </w:rPr>
        <w:t>Location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location</w:t>
      </w:r>
      <w:proofErr w:type="spellEnd"/>
      <w:r>
        <w:rPr>
          <w:rFonts w:eastAsiaTheme="minorHAnsi"/>
        </w:rPr>
        <w:t>)</w:t>
      </w:r>
    </w:p>
    <w:p w14:paraId="775D6881" w14:textId="04988A78" w:rsidR="00173D60" w:rsidRDefault="00173D60" w:rsidP="00173D60">
      <w:pPr>
        <w:rPr>
          <w:rFonts w:eastAsiaTheme="minorHAnsi"/>
        </w:rPr>
      </w:pPr>
      <w:r w:rsidRPr="000B0A53">
        <w:t xml:space="preserve">El paquete </w:t>
      </w:r>
      <w:proofErr w:type="spellStart"/>
      <w:r>
        <w:rPr>
          <w:rFonts w:eastAsiaTheme="minorHAnsi"/>
        </w:rPr>
        <w:t>Location</w:t>
      </w:r>
      <w:proofErr w:type="spellEnd"/>
      <w:r>
        <w:rPr>
          <w:rFonts w:eastAsiaTheme="minorHAnsi"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</w:t>
      </w:r>
      <w:proofErr w:type="spellEnd"/>
      <w:r w:rsidRPr="000B0A53">
        <w:rPr>
          <w:rFonts w:eastAsiaTheme="minorHAnsi"/>
        </w:rPr>
        <w:t>.</w:t>
      </w:r>
      <w:r w:rsidRPr="00173D60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location</w:t>
      </w:r>
      <w:proofErr w:type="spellEnd"/>
      <w:r w:rsidRPr="000B0A53">
        <w:rPr>
          <w:i/>
        </w:rPr>
        <w:t xml:space="preserve">) contiene todas las clases relacionadas principalmente con </w:t>
      </w:r>
      <w:r>
        <w:rPr>
          <w:i/>
        </w:rPr>
        <w:t>la dirección de una persona u organización.</w:t>
      </w:r>
    </w:p>
    <w:p w14:paraId="37EB4DC1" w14:textId="77777777" w:rsidR="00173D60" w:rsidRDefault="00173D60" w:rsidP="00173D60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A9732C">
        <w:rPr>
          <w:rFonts w:eastAsiaTheme="minorHAnsi"/>
        </w:rPr>
        <w:t>LocationEntity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173D60" w14:paraId="3B4095D6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912A494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173D60" w14:paraId="7ECE3E03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7C104F0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2E74EFF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A9732C">
              <w:rPr>
                <w:iCs/>
                <w:lang w:eastAsia="en-US"/>
              </w:rPr>
              <w:t>LocationEntity</w:t>
            </w:r>
            <w:proofErr w:type="spellEnd"/>
          </w:p>
        </w:tc>
      </w:tr>
      <w:tr w:rsidR="00173D60" w14:paraId="4D4EB6A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92DEDD5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9CEC9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request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173D60" w14:paraId="13D06CB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FC2295E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9DFEE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173D60" w14:paraId="3097D020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DE6F48E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0CA25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173D60" w14:paraId="025957F0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B181791" w14:textId="77777777" w:rsidR="00173D60" w:rsidRDefault="00173D60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CFB80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>
              <w:rPr>
                <w:iCs/>
                <w:lang w:eastAsia="en-US"/>
              </w:rPr>
              <w:t xml:space="preserve">las direcciones </w:t>
            </w:r>
          </w:p>
        </w:tc>
      </w:tr>
    </w:tbl>
    <w:p w14:paraId="388F3E2C" w14:textId="77777777" w:rsidR="00173D60" w:rsidRDefault="00173D60" w:rsidP="00173D60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173D60" w14:paraId="3D157B4A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A50E95D" w14:textId="77777777" w:rsidR="00173D60" w:rsidRDefault="00173D60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173D60" w14:paraId="2289EC6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C278BF0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4307006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1465725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173D60" w14:paraId="699C90B1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FDE1A" w14:textId="77777777" w:rsidR="00173D60" w:rsidRDefault="00173D60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address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85061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7747" w14:textId="0F656E5D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Dirección</w:t>
            </w:r>
          </w:p>
        </w:tc>
      </w:tr>
      <w:tr w:rsidR="00173D60" w14:paraId="2FEFD148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D574" w14:textId="77777777" w:rsidR="00173D60" w:rsidRPr="00711410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number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A658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A9732C">
              <w:rPr>
                <w:i/>
                <w:iCs/>
                <w:lang w:eastAsia="en-US"/>
              </w:rPr>
              <w:t>Integer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6AB1" w14:textId="5F143F09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Numero</w:t>
            </w:r>
          </w:p>
        </w:tc>
      </w:tr>
      <w:tr w:rsidR="00173D60" w14:paraId="2A4B2011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C8DDA" w14:textId="77777777" w:rsidR="00173D60" w:rsidRPr="00711410" w:rsidRDefault="00173D60" w:rsidP="00CF1547">
            <w:pPr>
              <w:pStyle w:val="Tabla"/>
              <w:rPr>
                <w:i/>
                <w:lang w:eastAsia="en-US"/>
              </w:rPr>
            </w:pPr>
            <w:r w:rsidRPr="00A9732C">
              <w:rPr>
                <w:i/>
                <w:lang w:eastAsia="en-US"/>
              </w:rPr>
              <w:t>block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A9DBE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48AE" w14:textId="145733BE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Bloque</w:t>
            </w:r>
          </w:p>
        </w:tc>
      </w:tr>
      <w:tr w:rsidR="00173D60" w14:paraId="0B94648F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9F263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r w:rsidRPr="00A9732C">
              <w:rPr>
                <w:i/>
                <w:lang w:eastAsia="en-US"/>
              </w:rPr>
              <w:t>portal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47B02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DAAA" w14:textId="6B2EFF70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Portal </w:t>
            </w:r>
          </w:p>
        </w:tc>
      </w:tr>
      <w:tr w:rsidR="00173D60" w14:paraId="42E2EDE2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26949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ladder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DFD38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362B" w14:textId="33454BE1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Escalera</w:t>
            </w:r>
          </w:p>
        </w:tc>
      </w:tr>
      <w:tr w:rsidR="00173D60" w14:paraId="085504CF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CBDE9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floor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E6012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76DF" w14:textId="648FA805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Piso</w:t>
            </w:r>
          </w:p>
        </w:tc>
      </w:tr>
      <w:tr w:rsidR="00173D60" w14:paraId="052A1DB6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62ABA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postalCode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DE2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988C" w14:textId="09306D66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Código Postal</w:t>
            </w:r>
          </w:p>
        </w:tc>
      </w:tr>
      <w:tr w:rsidR="00173D60" w14:paraId="5B43AA98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28358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door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59199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7121" w14:textId="1DE7DA3D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Puerta</w:t>
            </w:r>
          </w:p>
        </w:tc>
      </w:tr>
      <w:tr w:rsidR="00173D60" w14:paraId="59CE8D1B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47E7B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roadType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518CA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A9732C">
              <w:rPr>
                <w:i/>
                <w:iCs/>
                <w:lang w:eastAsia="en-US"/>
              </w:rPr>
              <w:t>RoadTypeEntity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CAA2" w14:textId="6513A94E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Tipo de vía</w:t>
            </w:r>
          </w:p>
        </w:tc>
      </w:tr>
      <w:tr w:rsidR="00173D60" w14:paraId="6877287D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81FFF" w14:textId="77777777" w:rsidR="00173D60" w:rsidRPr="00A9732C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A9732C">
              <w:rPr>
                <w:i/>
                <w:lang w:eastAsia="en-US"/>
              </w:rPr>
              <w:t>town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055A7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A9732C">
              <w:rPr>
                <w:i/>
                <w:iCs/>
                <w:lang w:eastAsia="en-US"/>
              </w:rPr>
              <w:t>TownEntity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9D3E" w14:textId="406D14C9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ciudad</w:t>
            </w:r>
          </w:p>
        </w:tc>
      </w:tr>
    </w:tbl>
    <w:p w14:paraId="1FBCBF3A" w14:textId="77777777" w:rsidR="00173D60" w:rsidRPr="00173D60" w:rsidRDefault="00173D60" w:rsidP="00173D60">
      <w:pPr>
        <w:rPr>
          <w:rFonts w:eastAsiaTheme="minorHAnsi"/>
        </w:rPr>
      </w:pPr>
    </w:p>
    <w:p w14:paraId="472A9A11" w14:textId="430E8979" w:rsidR="00173D60" w:rsidRDefault="00173D60" w:rsidP="00173D60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EC26B1">
        <w:rPr>
          <w:rFonts w:eastAsiaTheme="minorHAnsi"/>
        </w:rPr>
        <w:t>Province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173D60" w14:paraId="759A8458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86569D9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173D60" w14:paraId="0D85DFA9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3D40DFE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929A403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EC26B1">
              <w:rPr>
                <w:iCs/>
                <w:lang w:eastAsia="en-US"/>
              </w:rPr>
              <w:t>ProvinceEntity</w:t>
            </w:r>
            <w:proofErr w:type="spellEnd"/>
          </w:p>
        </w:tc>
      </w:tr>
      <w:tr w:rsidR="00173D60" w14:paraId="059D3CCE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3E1FE54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6D599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location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173D60" w14:paraId="0A3306E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C3265CD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867CE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173D60" w14:paraId="0E2AC81F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29CA72E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672B1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173D60" w14:paraId="7D8ED8D3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A4BFC3F" w14:textId="77777777" w:rsidR="00173D60" w:rsidRDefault="00173D60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8AC17" w14:textId="77777777" w:rsidR="00173D60" w:rsidRPr="00EC26B1" w:rsidRDefault="00173D60" w:rsidP="00CF1547">
            <w:pPr>
              <w:pStyle w:val="Tabla"/>
              <w:rPr>
                <w:iCs/>
                <w:highlight w:val="yellow"/>
                <w:lang w:val="en-US"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las </w:t>
            </w:r>
            <w:r>
              <w:rPr>
                <w:iCs/>
                <w:lang w:eastAsia="en-US"/>
              </w:rPr>
              <w:t xml:space="preserve">Provincias de </w:t>
            </w:r>
            <w:proofErr w:type="spellStart"/>
            <w:r>
              <w:rPr>
                <w:iCs/>
                <w:lang w:eastAsia="en-US"/>
              </w:rPr>
              <w:t>Espa</w:t>
            </w:r>
            <w:r>
              <w:rPr>
                <w:iCs/>
                <w:lang w:val="es-VE" w:eastAsia="en-US"/>
              </w:rPr>
              <w:t>ña</w:t>
            </w:r>
            <w:proofErr w:type="spellEnd"/>
          </w:p>
        </w:tc>
      </w:tr>
    </w:tbl>
    <w:p w14:paraId="6C211B33" w14:textId="77777777" w:rsidR="00173D60" w:rsidRDefault="00173D60" w:rsidP="00173D60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173D60" w14:paraId="7A0B0B6D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D1D59CE" w14:textId="77777777" w:rsidR="00173D60" w:rsidRDefault="00173D60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173D60" w14:paraId="3321D704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4C23B67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A6D99FC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9B941E5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173D60" w14:paraId="690C1707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292B7" w14:textId="77777777" w:rsidR="00173D60" w:rsidRDefault="00173D60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33D49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0C50" w14:textId="2306A71A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 la Provincia</w:t>
            </w:r>
          </w:p>
        </w:tc>
      </w:tr>
    </w:tbl>
    <w:p w14:paraId="0FDC49B4" w14:textId="77777777" w:rsidR="00173D60" w:rsidRPr="00437507" w:rsidRDefault="00173D60" w:rsidP="00173D60">
      <w:pPr>
        <w:rPr>
          <w:rFonts w:eastAsiaTheme="minorHAnsi"/>
        </w:rPr>
      </w:pPr>
    </w:p>
    <w:p w14:paraId="11042FEC" w14:textId="77777777" w:rsidR="00173D60" w:rsidRDefault="00173D60" w:rsidP="00173D60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 w:rsidRPr="00EC26B1">
        <w:rPr>
          <w:rFonts w:eastAsiaTheme="minorHAnsi"/>
        </w:rPr>
        <w:t>RoadType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173D60" w14:paraId="226BD906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8AF26AE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173D60" w14:paraId="1B5E5BF7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E717FAB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33B775A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EC26B1">
              <w:rPr>
                <w:iCs/>
                <w:lang w:eastAsia="en-US"/>
              </w:rPr>
              <w:t>RoadTypeEntity</w:t>
            </w:r>
            <w:proofErr w:type="spellEnd"/>
          </w:p>
        </w:tc>
      </w:tr>
      <w:tr w:rsidR="00173D60" w14:paraId="6DF2929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DFAC2EA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44D9E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location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173D60" w14:paraId="266C065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DEEB627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E9D0F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173D60" w14:paraId="7DE0DB69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93C12CC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9D1C2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173D60" w14:paraId="3B7A479A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64E467A" w14:textId="77777777" w:rsidR="00173D60" w:rsidRDefault="00173D60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28F8F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>
              <w:rPr>
                <w:iCs/>
                <w:lang w:eastAsia="en-US"/>
              </w:rPr>
              <w:t>los tipos de vías</w:t>
            </w:r>
          </w:p>
        </w:tc>
      </w:tr>
    </w:tbl>
    <w:p w14:paraId="5D19B317" w14:textId="77777777" w:rsidR="00173D60" w:rsidRDefault="00173D60" w:rsidP="00173D60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173D60" w14:paraId="7A8297FF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DF85285" w14:textId="77777777" w:rsidR="00173D60" w:rsidRDefault="00173D60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173D60" w14:paraId="4BC03802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F0E101D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98D19C0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521C646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173D60" w14:paraId="0216B6B9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170A1" w14:textId="77777777" w:rsidR="00173D60" w:rsidRDefault="00173D60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AAA68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80A10" w14:textId="77AB9AB4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tipo de vía</w:t>
            </w:r>
          </w:p>
        </w:tc>
      </w:tr>
      <w:tr w:rsidR="00173D60" w14:paraId="679D22E6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C7F72" w14:textId="77777777" w:rsidR="00173D60" w:rsidRPr="00711410" w:rsidRDefault="00173D60" w:rsidP="00CF1547">
            <w:pPr>
              <w:pStyle w:val="Tabla"/>
              <w:rPr>
                <w:i/>
                <w:lang w:eastAsia="en-US"/>
              </w:rPr>
            </w:pPr>
            <w:r w:rsidRPr="00EC26B1">
              <w:rPr>
                <w:i/>
                <w:lang w:eastAsia="en-US"/>
              </w:rPr>
              <w:t>catastro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200A6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AEAE" w14:textId="72358D2C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tipo de vía según catastro</w:t>
            </w:r>
          </w:p>
        </w:tc>
      </w:tr>
    </w:tbl>
    <w:p w14:paraId="1250BBA8" w14:textId="77777777" w:rsidR="00173D60" w:rsidRPr="00437507" w:rsidRDefault="00173D60" w:rsidP="00173D60">
      <w:pPr>
        <w:rPr>
          <w:rFonts w:eastAsiaTheme="minorHAnsi"/>
        </w:rPr>
      </w:pPr>
    </w:p>
    <w:p w14:paraId="3E3BD74D" w14:textId="77777777" w:rsidR="00173D60" w:rsidRDefault="00173D60" w:rsidP="00173D60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r w:rsidRPr="00EC26B1">
        <w:rPr>
          <w:rFonts w:eastAsiaTheme="minorHAnsi"/>
        </w:rPr>
        <w:t>Town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173D60" w14:paraId="03967894" w14:textId="77777777" w:rsidTr="00CF1547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8BF7274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173D60" w14:paraId="5D05B6A0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E9C6E3A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23D8436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 w:rsidRPr="00EC26B1">
              <w:rPr>
                <w:iCs/>
                <w:lang w:eastAsia="en-US"/>
              </w:rPr>
              <w:t>TownEntity</w:t>
            </w:r>
            <w:proofErr w:type="spellEnd"/>
          </w:p>
        </w:tc>
      </w:tr>
      <w:tr w:rsidR="00173D60" w14:paraId="50AD5028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F3BFC01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F9112" w14:textId="77777777" w:rsidR="00173D60" w:rsidRDefault="00173D60" w:rsidP="00CF1547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location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173D60" w14:paraId="6E3BCA06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3E8E8AC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2D5AB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173D60" w14:paraId="57CBE494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6C23E45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B9ABB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173D60" w14:paraId="330FA75D" w14:textId="77777777" w:rsidTr="00CF154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40CEA24" w14:textId="77777777" w:rsidR="00173D60" w:rsidRDefault="00173D60" w:rsidP="00CF1547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F41E4" w14:textId="77777777" w:rsidR="00173D60" w:rsidRDefault="00173D60" w:rsidP="00CF1547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las juntas arbitrales</w:t>
            </w:r>
          </w:p>
        </w:tc>
      </w:tr>
    </w:tbl>
    <w:p w14:paraId="7A9464F6" w14:textId="77777777" w:rsidR="00173D60" w:rsidRDefault="00173D60" w:rsidP="00173D60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173D60" w14:paraId="4A61CB6D" w14:textId="77777777" w:rsidTr="00CF1547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9F22AD4" w14:textId="77777777" w:rsidR="00173D60" w:rsidRDefault="00173D60" w:rsidP="00CF1547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173D60" w14:paraId="64E462F5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4C5E838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76A7B18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B011DE3" w14:textId="77777777" w:rsidR="00173D60" w:rsidRDefault="00173D60" w:rsidP="00CF1547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173D60" w14:paraId="44AC3BFA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53483" w14:textId="77777777" w:rsidR="00173D60" w:rsidRDefault="00173D60" w:rsidP="00CF1547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lastRenderedPageBreak/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C4175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8045D" w14:textId="7FD07D30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 la ciudad</w:t>
            </w:r>
          </w:p>
        </w:tc>
      </w:tr>
      <w:tr w:rsidR="00173D60" w14:paraId="6FEB7C34" w14:textId="77777777" w:rsidTr="00CF154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5B7A5" w14:textId="77777777" w:rsidR="00173D60" w:rsidRPr="00711410" w:rsidRDefault="00173D60" w:rsidP="00CF1547">
            <w:pPr>
              <w:pStyle w:val="Tabla"/>
              <w:rPr>
                <w:i/>
                <w:lang w:eastAsia="en-US"/>
              </w:rPr>
            </w:pPr>
            <w:proofErr w:type="spellStart"/>
            <w:r w:rsidRPr="00EC26B1">
              <w:rPr>
                <w:i/>
                <w:lang w:eastAsia="en-US"/>
              </w:rPr>
              <w:t>province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2F5E8" w14:textId="77777777" w:rsidR="00173D60" w:rsidRPr="00711410" w:rsidRDefault="00173D60" w:rsidP="00CF154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EC26B1">
              <w:rPr>
                <w:i/>
                <w:iCs/>
                <w:lang w:eastAsia="en-US"/>
              </w:rPr>
              <w:t>ProvinceEntity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8B44" w14:textId="0C7BAE0A" w:rsidR="00173D60" w:rsidRPr="00711410" w:rsidRDefault="00B71705" w:rsidP="00CF154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la Provincia</w:t>
            </w:r>
          </w:p>
        </w:tc>
      </w:tr>
    </w:tbl>
    <w:p w14:paraId="3808C230" w14:textId="1E309C18" w:rsidR="00E520AB" w:rsidRDefault="00E520AB" w:rsidP="00173D60">
      <w:pPr>
        <w:rPr>
          <w:rFonts w:eastAsiaTheme="minorHAnsi"/>
        </w:rPr>
      </w:pPr>
    </w:p>
    <w:p w14:paraId="0F0432E8" w14:textId="77777777" w:rsidR="00E520AB" w:rsidRDefault="00E520AB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2F21AA00" w14:textId="6575E021" w:rsidR="00E520AB" w:rsidRDefault="00E520AB" w:rsidP="00E520AB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proofErr w:type="spell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>)</w:t>
      </w:r>
    </w:p>
    <w:p w14:paraId="398392EC" w14:textId="28DCDE36" w:rsidR="00E520AB" w:rsidRDefault="00E520AB" w:rsidP="00E520AB">
      <w:pPr>
        <w:rPr>
          <w:i/>
        </w:rPr>
      </w:pPr>
      <w:r w:rsidRPr="000B0A53">
        <w:t xml:space="preserve">El paquete </w:t>
      </w:r>
      <w:proofErr w:type="spell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user</w:t>
      </w:r>
      <w:proofErr w:type="spellEnd"/>
      <w:r w:rsidRPr="000B0A53">
        <w:rPr>
          <w:i/>
        </w:rPr>
        <w:t>) contiene</w:t>
      </w:r>
      <w:r>
        <w:rPr>
          <w:i/>
        </w:rPr>
        <w:t xml:space="preserve"> la información personal del usuario</w:t>
      </w:r>
    </w:p>
    <w:p w14:paraId="5DE56AB1" w14:textId="30CAACD0" w:rsidR="00E520AB" w:rsidRPr="00426677" w:rsidRDefault="00E520AB" w:rsidP="00426677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>Diagrama de Clases</w:t>
      </w:r>
    </w:p>
    <w:p w14:paraId="453AF6AC" w14:textId="2EFE7E2D" w:rsidR="00E520AB" w:rsidRDefault="00426677" w:rsidP="00E520AB">
      <w:r w:rsidRPr="00426677">
        <w:drawing>
          <wp:inline distT="0" distB="0" distL="0" distR="0" wp14:anchorId="743B52CB" wp14:editId="32BE7795">
            <wp:extent cx="6696075" cy="3665220"/>
            <wp:effectExtent l="0" t="0" r="9525" b="0"/>
            <wp:docPr id="11497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ED52" w14:textId="72A61160" w:rsidR="00E520AB" w:rsidRDefault="00E520AB" w:rsidP="00E520AB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>
        <w:rPr>
          <w:rFonts w:eastAsiaTheme="minorHAnsi"/>
        </w:rPr>
        <w:t>User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E520AB" w14:paraId="4C599DDD" w14:textId="77777777" w:rsidTr="00AD169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E3E052F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E520AB" w14:paraId="6DAB0483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50A0433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C4FD4FF" w14:textId="4F314E28" w:rsidR="00E520AB" w:rsidRDefault="00E520AB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iCs/>
                <w:lang w:eastAsia="en-US"/>
              </w:rPr>
              <w:t>User</w:t>
            </w:r>
            <w:r w:rsidRPr="00EC26B1">
              <w:rPr>
                <w:iCs/>
                <w:lang w:eastAsia="en-US"/>
              </w:rPr>
              <w:t>Entity</w:t>
            </w:r>
            <w:proofErr w:type="spellEnd"/>
          </w:p>
        </w:tc>
      </w:tr>
      <w:tr w:rsidR="00E520AB" w14:paraId="7C9616A9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4D9198A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59807" w14:textId="418EC5F5" w:rsidR="00E520AB" w:rsidRDefault="00E520AB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user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E520AB" w14:paraId="5BECFE80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4F05499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A2728" w14:textId="77777777" w:rsidR="00E520AB" w:rsidRDefault="00E520AB" w:rsidP="00AD1692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E520AB" w14:paraId="315D2747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DEC4D97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97292" w14:textId="77777777" w:rsidR="00E520AB" w:rsidRDefault="00E520AB" w:rsidP="00AD1692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E520AB" w14:paraId="6CCBC27B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DB89945" w14:textId="77777777" w:rsidR="00E520AB" w:rsidRDefault="00E520AB" w:rsidP="00AD1692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DB0A" w14:textId="51DA3A4E" w:rsidR="00E520AB" w:rsidRDefault="00E520AB" w:rsidP="00AD1692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</w:t>
            </w:r>
            <w:r>
              <w:rPr>
                <w:iCs/>
                <w:lang w:eastAsia="en-US"/>
              </w:rPr>
              <w:t>a información de los usuarios</w:t>
            </w:r>
          </w:p>
        </w:tc>
      </w:tr>
    </w:tbl>
    <w:p w14:paraId="50EAC20D" w14:textId="77777777" w:rsidR="00E520AB" w:rsidRDefault="00E520AB" w:rsidP="00E520AB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E520AB" w14:paraId="03625709" w14:textId="77777777" w:rsidTr="00AD169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662B263" w14:textId="77777777" w:rsidR="00E520AB" w:rsidRDefault="00E520AB" w:rsidP="00AD1692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E520AB" w14:paraId="71426139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EB1AA4A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0DED7AA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004551E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E520AB" w14:paraId="24BAE2E8" w14:textId="77777777" w:rsidTr="00AD1692">
        <w:trPr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8B554" w14:textId="77777777" w:rsidR="00E520AB" w:rsidRDefault="00E520AB" w:rsidP="00AD1692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12776" w14:textId="77777777" w:rsidR="00E520AB" w:rsidRPr="00711410" w:rsidRDefault="00E520AB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3D2CD" w14:textId="74AF2B1E" w:rsidR="00E520AB" w:rsidRPr="00711410" w:rsidRDefault="00E520AB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Nombre del </w:t>
            </w:r>
            <w:r w:rsidR="00AD6F72">
              <w:rPr>
                <w:i/>
                <w:iCs/>
                <w:lang w:eastAsia="en-US"/>
              </w:rPr>
              <w:t>usuario</w:t>
            </w:r>
          </w:p>
        </w:tc>
      </w:tr>
      <w:tr w:rsidR="00E520AB" w14:paraId="44D0647B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AF5B" w14:textId="171173D4" w:rsidR="00E520AB" w:rsidRPr="00711410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surname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6FE10" w14:textId="5D4740FD" w:rsidR="00E520AB" w:rsidRPr="00711410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B03" w14:textId="44993D4C" w:rsidR="00E520AB" w:rsidRPr="00711410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Primer apellido del usuario</w:t>
            </w:r>
          </w:p>
        </w:tc>
      </w:tr>
      <w:tr w:rsidR="00E520AB" w14:paraId="17A2CD62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BAAD7" w14:textId="03E486C1" w:rsidR="00E520AB" w:rsidRPr="00E520AB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lastRenderedPageBreak/>
              <w:t>lastSurname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5B0A8" w14:textId="216C587F" w:rsidR="00E520AB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D97F" w14:textId="77EAD3C6" w:rsidR="00E520AB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Segundo apellido del usuario</w:t>
            </w:r>
          </w:p>
        </w:tc>
      </w:tr>
      <w:tr w:rsidR="00AD6F72" w14:paraId="47264D97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9AFDA" w14:textId="79E528D7" w:rsidR="00AD6F72" w:rsidRPr="00E520AB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dni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1A6E" w14:textId="548BBB08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DECD" w14:textId="63E24D85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Número de identificación del usuario</w:t>
            </w:r>
          </w:p>
        </w:tc>
      </w:tr>
      <w:tr w:rsidR="00AD6F72" w14:paraId="239F64CF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B8202" w14:textId="5D8CC8C3" w:rsidR="00AD6F72" w:rsidRPr="00E520AB" w:rsidRDefault="00AD6F72" w:rsidP="00AD1692">
            <w:pPr>
              <w:pStyle w:val="Tabla"/>
              <w:rPr>
                <w:i/>
                <w:lang w:eastAsia="en-US"/>
              </w:rPr>
            </w:pPr>
            <w:r w:rsidRPr="00AD6F72">
              <w:rPr>
                <w:i/>
                <w:lang w:eastAsia="en-US"/>
              </w:rPr>
              <w:t>email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74CA2" w14:textId="0F92F2E8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CEBF" w14:textId="03AE98EF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Correo Electrónico del usuario</w:t>
            </w:r>
          </w:p>
        </w:tc>
      </w:tr>
      <w:tr w:rsidR="00AD6F72" w14:paraId="37769D52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107F" w14:textId="7C2F12E8" w:rsidR="00AD6F72" w:rsidRPr="00E520AB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login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B3ED" w14:textId="55FA4EE3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LoginEntity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5221" w14:textId="47DC5A10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Relación con </w:t>
            </w:r>
            <w:proofErr w:type="spellStart"/>
            <w:r>
              <w:rPr>
                <w:i/>
                <w:iCs/>
                <w:lang w:eastAsia="en-US"/>
              </w:rPr>
              <w:t>login</w:t>
            </w:r>
            <w:proofErr w:type="spellEnd"/>
          </w:p>
        </w:tc>
      </w:tr>
    </w:tbl>
    <w:p w14:paraId="5187E181" w14:textId="77777777" w:rsidR="00AD6F72" w:rsidRDefault="00AD6F72" w:rsidP="00AD6F72">
      <w:pPr>
        <w:jc w:val="left"/>
        <w:rPr>
          <w:rFonts w:eastAsiaTheme="minorHAnsi"/>
        </w:rPr>
      </w:pPr>
    </w:p>
    <w:p w14:paraId="5D89E8C0" w14:textId="67F9A50E" w:rsidR="00AD6F72" w:rsidRDefault="00AD6F72" w:rsidP="00AD6F72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>
        <w:rPr>
          <w:rFonts w:eastAsiaTheme="minorHAnsi"/>
        </w:rPr>
        <w:t>Login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AD6F72" w14:paraId="01FDCB6D" w14:textId="77777777" w:rsidTr="00AD169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EB2F215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AD6F72" w14:paraId="21E700A2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071C621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7CA95F1" w14:textId="67C11B14" w:rsidR="00AD6F72" w:rsidRDefault="00AD6F72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iCs/>
                <w:lang w:eastAsia="en-US"/>
              </w:rPr>
              <w:t>Login</w:t>
            </w:r>
            <w:r w:rsidRPr="00EC26B1">
              <w:rPr>
                <w:iCs/>
                <w:lang w:eastAsia="en-US"/>
              </w:rPr>
              <w:t>Entity</w:t>
            </w:r>
            <w:proofErr w:type="spellEnd"/>
          </w:p>
        </w:tc>
      </w:tr>
      <w:tr w:rsidR="00AD6F72" w14:paraId="23910E3B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610157D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53B4F" w14:textId="77777777" w:rsidR="00AD6F72" w:rsidRDefault="00AD6F72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user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AD6F72" w14:paraId="65884A74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EDBC0AF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BA57C" w14:textId="77777777" w:rsidR="00AD6F72" w:rsidRDefault="00AD6F72" w:rsidP="00AD1692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AD6F72" w14:paraId="5997D90B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89D3E20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52061" w14:textId="77777777" w:rsidR="00AD6F72" w:rsidRDefault="00AD6F72" w:rsidP="00AD1692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AD6F72" w14:paraId="17CD293E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16E507E" w14:textId="77777777" w:rsidR="00AD6F72" w:rsidRDefault="00AD6F72" w:rsidP="00AD1692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2AEEA" w14:textId="706502CF" w:rsidR="00AD6F72" w:rsidRDefault="00AD6F72" w:rsidP="00AD1692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</w:t>
            </w:r>
            <w:r>
              <w:rPr>
                <w:iCs/>
                <w:lang w:eastAsia="en-US"/>
              </w:rPr>
              <w:t xml:space="preserve">a información </w:t>
            </w:r>
            <w:r>
              <w:rPr>
                <w:iCs/>
                <w:lang w:eastAsia="en-US"/>
              </w:rPr>
              <w:t>para el inicio de sesión de un usuario</w:t>
            </w:r>
          </w:p>
        </w:tc>
      </w:tr>
    </w:tbl>
    <w:p w14:paraId="74DBBFE0" w14:textId="77777777" w:rsidR="00AD6F72" w:rsidRDefault="00AD6F72" w:rsidP="00AD6F72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AD6F72" w14:paraId="604DF876" w14:textId="77777777" w:rsidTr="00AD169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D5CE871" w14:textId="77777777" w:rsidR="00AD6F72" w:rsidRDefault="00AD6F72" w:rsidP="00AD1692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AD6F72" w14:paraId="2689928C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A41B6A9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6094B89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DA38DF4" w14:textId="77777777" w:rsidR="00AD6F72" w:rsidRDefault="00AD6F72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AD6F72" w14:paraId="525B21B9" w14:textId="77777777" w:rsidTr="00AD1692">
        <w:trPr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7D496" w14:textId="2DBBA1F3" w:rsidR="00AD6F72" w:rsidRDefault="00AD6F72" w:rsidP="00AD1692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username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33C29" w14:textId="77777777" w:rsidR="00AD6F72" w:rsidRPr="00711410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7B72E" w14:textId="0574EB7E" w:rsidR="00AD6F72" w:rsidRPr="00711410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gramStart"/>
            <w:r>
              <w:rPr>
                <w:i/>
                <w:iCs/>
                <w:lang w:eastAsia="en-US"/>
              </w:rPr>
              <w:t>Usuario(</w:t>
            </w:r>
            <w:proofErr w:type="gramEnd"/>
            <w:r>
              <w:rPr>
                <w:i/>
                <w:iCs/>
                <w:lang w:eastAsia="en-US"/>
              </w:rPr>
              <w:t>DNI)</w:t>
            </w:r>
          </w:p>
        </w:tc>
      </w:tr>
      <w:tr w:rsidR="00AD6F72" w14:paraId="054A7E79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9106" w14:textId="63098F9B" w:rsidR="00AD6F72" w:rsidRPr="00711410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password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D4C5A" w14:textId="22ABD81F" w:rsidR="00AD6F72" w:rsidRPr="00711410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E2E0" w14:textId="1EE87FBB" w:rsidR="00AD6F72" w:rsidRPr="00AD6F72" w:rsidRDefault="00AD6F72" w:rsidP="00AD1692">
            <w:pPr>
              <w:pStyle w:val="Tabla"/>
              <w:rPr>
                <w:i/>
                <w:iCs/>
                <w:lang w:val="es-VE"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Contrase</w:t>
            </w:r>
            <w:r>
              <w:rPr>
                <w:i/>
                <w:iCs/>
                <w:lang w:val="es-VE" w:eastAsia="en-US"/>
              </w:rPr>
              <w:t>ña</w:t>
            </w:r>
            <w:proofErr w:type="spellEnd"/>
          </w:p>
        </w:tc>
      </w:tr>
      <w:tr w:rsidR="00AD6F72" w14:paraId="03987A65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2AC4B" w14:textId="765743AA" w:rsidR="00AD6F72" w:rsidRPr="00E520AB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lastAccess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885E6" w14:textId="720E6B42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Date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9B6C" w14:textId="442923BE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Ultimo inicio de sesión</w:t>
            </w:r>
          </w:p>
        </w:tc>
      </w:tr>
      <w:tr w:rsidR="00AD6F72" w14:paraId="75051CBC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E0A29" w14:textId="44FA69E6" w:rsidR="00AD6F72" w:rsidRPr="00AD6F72" w:rsidRDefault="00AD6F72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AD6F72">
              <w:rPr>
                <w:i/>
                <w:lang w:eastAsia="en-US"/>
              </w:rPr>
              <w:t>enable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8AB86" w14:textId="5ACD812F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0B59" w14:textId="7B52D92E" w:rsidR="00AD6F72" w:rsidRDefault="00AD6F72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Habilitado</w:t>
            </w:r>
          </w:p>
        </w:tc>
      </w:tr>
    </w:tbl>
    <w:p w14:paraId="7122C26E" w14:textId="77777777" w:rsidR="00AD6F72" w:rsidRDefault="00AD6F72">
      <w:pPr>
        <w:spacing w:after="0" w:line="240" w:lineRule="auto"/>
        <w:jc w:val="left"/>
        <w:rPr>
          <w:rFonts w:eastAsiaTheme="minorHAnsi"/>
        </w:rPr>
      </w:pPr>
    </w:p>
    <w:p w14:paraId="49E11770" w14:textId="474C3486" w:rsidR="00E520AB" w:rsidRDefault="00E520AB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F9E036D" w14:textId="178E50B6" w:rsidR="00E520AB" w:rsidRDefault="00E520AB" w:rsidP="00E520AB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r w:rsidR="00426677">
        <w:rPr>
          <w:rFonts w:eastAsiaTheme="minorHAnsi"/>
        </w:rPr>
        <w:t>Module</w:t>
      </w:r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 w:rsidR="00426677">
        <w:rPr>
          <w:rFonts w:eastAsiaTheme="minorHAnsi"/>
        </w:rPr>
        <w:t>moedule</w:t>
      </w:r>
      <w:proofErr w:type="spellEnd"/>
      <w:r>
        <w:rPr>
          <w:rFonts w:eastAsiaTheme="minorHAnsi"/>
        </w:rPr>
        <w:t>)</w:t>
      </w:r>
    </w:p>
    <w:p w14:paraId="68F3CF3D" w14:textId="1E5079AA" w:rsidR="00E520AB" w:rsidRDefault="00E520AB" w:rsidP="00E520AB">
      <w:pPr>
        <w:rPr>
          <w:i/>
        </w:rPr>
      </w:pPr>
      <w:r w:rsidRPr="000B0A53">
        <w:t xml:space="preserve">El paquete </w:t>
      </w:r>
      <w:r w:rsidR="00426677">
        <w:rPr>
          <w:rFonts w:eastAsiaTheme="minorHAnsi"/>
        </w:rPr>
        <w:t xml:space="preserve">Module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 w:rsidR="00426677">
        <w:rPr>
          <w:rFonts w:eastAsiaTheme="minorHAnsi"/>
        </w:rPr>
        <w:t>module</w:t>
      </w:r>
      <w:proofErr w:type="spellEnd"/>
      <w:r w:rsidRPr="000B0A53">
        <w:rPr>
          <w:i/>
        </w:rPr>
        <w:t>) contiene todas l</w:t>
      </w:r>
      <w:r w:rsidR="00426677">
        <w:rPr>
          <w:i/>
        </w:rPr>
        <w:t xml:space="preserve">os </w:t>
      </w:r>
      <w:proofErr w:type="spellStart"/>
      <w:r w:rsidR="00426677">
        <w:rPr>
          <w:i/>
        </w:rPr>
        <w:t>modulos</w:t>
      </w:r>
      <w:proofErr w:type="spellEnd"/>
      <w:r w:rsidR="00426677">
        <w:rPr>
          <w:i/>
        </w:rPr>
        <w:t xml:space="preserve"> de la </w:t>
      </w:r>
      <w:proofErr w:type="spellStart"/>
      <w:r w:rsidR="00426677">
        <w:rPr>
          <w:i/>
        </w:rPr>
        <w:t>aplicacion</w:t>
      </w:r>
      <w:proofErr w:type="spellEnd"/>
    </w:p>
    <w:p w14:paraId="4823EF56" w14:textId="77777777" w:rsidR="001942A0" w:rsidRPr="001942A0" w:rsidRDefault="001942A0" w:rsidP="00E520AB">
      <w:pPr>
        <w:rPr>
          <w:i/>
        </w:rPr>
      </w:pPr>
    </w:p>
    <w:p w14:paraId="02BB7C94" w14:textId="2BC41C18" w:rsidR="00E520AB" w:rsidRDefault="00E520AB" w:rsidP="00E520AB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r w:rsidR="00426677">
        <w:rPr>
          <w:rFonts w:eastAsiaTheme="minorHAnsi"/>
        </w:rPr>
        <w:t>Module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E520AB" w14:paraId="37E83533" w14:textId="77777777" w:rsidTr="00AD169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DA6ED3D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E520AB" w14:paraId="128756A4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24DAFA1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957A5FA" w14:textId="1316877F" w:rsidR="00E520AB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iCs/>
                <w:lang w:eastAsia="en-US"/>
              </w:rPr>
              <w:t>Module</w:t>
            </w:r>
            <w:r w:rsidR="00E520AB" w:rsidRPr="00EC26B1">
              <w:rPr>
                <w:iCs/>
                <w:lang w:eastAsia="en-US"/>
              </w:rPr>
              <w:t>Entity</w:t>
            </w:r>
            <w:proofErr w:type="spellEnd"/>
          </w:p>
        </w:tc>
      </w:tr>
      <w:tr w:rsidR="00E520AB" w14:paraId="03E044C1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D139DDA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BB0F4" w14:textId="3670AB8B" w:rsidR="00E520AB" w:rsidRDefault="00E520AB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 w:rsidR="00426677">
              <w:rPr>
                <w:iCs/>
                <w:lang w:eastAsia="en-US"/>
              </w:rPr>
              <w:t>module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E520AB" w14:paraId="4B2D3D33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DBA57DC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97229" w14:textId="77777777" w:rsidR="00E520AB" w:rsidRDefault="00E520AB" w:rsidP="00AD1692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E520AB" w14:paraId="705CEDAD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191B11C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44D78" w14:textId="77777777" w:rsidR="00E520AB" w:rsidRDefault="00E520AB" w:rsidP="00AD1692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E520AB" w14:paraId="42128031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816F411" w14:textId="77777777" w:rsidR="00E520AB" w:rsidRDefault="00E520AB" w:rsidP="00AD1692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E1181" w14:textId="3DD0CA6B" w:rsidR="00E520AB" w:rsidRDefault="00E520AB" w:rsidP="00AD1692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 w:rsidR="00426677">
              <w:rPr>
                <w:iCs/>
                <w:lang w:eastAsia="en-US"/>
              </w:rPr>
              <w:t xml:space="preserve">los </w:t>
            </w:r>
            <w:proofErr w:type="spellStart"/>
            <w:r w:rsidR="00426677">
              <w:rPr>
                <w:iCs/>
                <w:lang w:eastAsia="en-US"/>
              </w:rPr>
              <w:t>modulos</w:t>
            </w:r>
            <w:proofErr w:type="spellEnd"/>
            <w:r w:rsidR="00426677">
              <w:rPr>
                <w:iCs/>
                <w:lang w:eastAsia="en-US"/>
              </w:rPr>
              <w:t xml:space="preserve"> de la </w:t>
            </w:r>
            <w:proofErr w:type="spellStart"/>
            <w:r w:rsidR="00426677">
              <w:rPr>
                <w:iCs/>
                <w:lang w:eastAsia="en-US"/>
              </w:rPr>
              <w:t>aplicacion</w:t>
            </w:r>
            <w:proofErr w:type="spellEnd"/>
          </w:p>
        </w:tc>
      </w:tr>
    </w:tbl>
    <w:p w14:paraId="5ACCBB14" w14:textId="77777777" w:rsidR="00E520AB" w:rsidRDefault="00E520AB" w:rsidP="00E520AB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E520AB" w14:paraId="43B638DD" w14:textId="77777777" w:rsidTr="00AD169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B31E1F4" w14:textId="77777777" w:rsidR="00E520AB" w:rsidRDefault="00E520AB" w:rsidP="00AD1692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E520AB" w14:paraId="6BDC84EC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0B04D6D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69731F4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16431F0" w14:textId="77777777" w:rsidR="00E520AB" w:rsidRDefault="00E520AB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E520AB" w14:paraId="2132B8B1" w14:textId="77777777" w:rsidTr="00E520AB">
        <w:trPr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44F8B" w14:textId="77777777" w:rsidR="00E520AB" w:rsidRDefault="00E520AB" w:rsidP="00AD1692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C3A13" w14:textId="77777777" w:rsidR="00E520AB" w:rsidRPr="00711410" w:rsidRDefault="00E520AB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CB5AF" w14:textId="03BB4B0A" w:rsidR="00E520AB" w:rsidRPr="00711410" w:rsidRDefault="00E520AB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</w:t>
            </w:r>
            <w:r>
              <w:rPr>
                <w:i/>
                <w:iCs/>
                <w:lang w:eastAsia="en-US"/>
              </w:rPr>
              <w:t xml:space="preserve">l </w:t>
            </w:r>
            <w:r w:rsidR="00426677">
              <w:rPr>
                <w:i/>
                <w:iCs/>
                <w:lang w:eastAsia="en-US"/>
              </w:rPr>
              <w:t>modulo</w:t>
            </w:r>
          </w:p>
        </w:tc>
      </w:tr>
      <w:tr w:rsidR="00E520AB" w14:paraId="4C1318B5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42808" w14:textId="562D2734" w:rsidR="00E520AB" w:rsidRPr="00711410" w:rsidRDefault="00E520AB" w:rsidP="00AD1692">
            <w:pPr>
              <w:pStyle w:val="Tabla"/>
              <w:rPr>
                <w:i/>
                <w:lang w:eastAsia="en-US"/>
              </w:rPr>
            </w:pPr>
            <w:r w:rsidRPr="00E520AB">
              <w:rPr>
                <w:i/>
                <w:lang w:eastAsia="en-US"/>
              </w:rPr>
              <w:t>visible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8A8F" w14:textId="4242A51C" w:rsidR="00E520AB" w:rsidRPr="00711410" w:rsidRDefault="00E520AB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46A5" w14:textId="356617D0" w:rsidR="00E520AB" w:rsidRPr="00711410" w:rsidRDefault="00E520AB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Permite que el </w:t>
            </w:r>
            <w:proofErr w:type="spellStart"/>
            <w:r>
              <w:rPr>
                <w:i/>
                <w:iCs/>
                <w:lang w:eastAsia="en-US"/>
              </w:rPr>
              <w:t>front</w:t>
            </w:r>
            <w:proofErr w:type="spellEnd"/>
            <w:r>
              <w:rPr>
                <w:i/>
                <w:iCs/>
                <w:lang w:eastAsia="en-US"/>
              </w:rPr>
              <w:t xml:space="preserve"> muestre el rol</w:t>
            </w:r>
          </w:p>
        </w:tc>
      </w:tr>
      <w:tr w:rsidR="00E520AB" w14:paraId="30439568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F26F" w14:textId="77E2C9E9" w:rsidR="00E520AB" w:rsidRPr="00E520AB" w:rsidRDefault="00426677" w:rsidP="00AD1692">
            <w:pPr>
              <w:pStyle w:val="Tabla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code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58495" w14:textId="7EA7FF22" w:rsidR="00E520AB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367F" w14:textId="11CB082F" w:rsidR="00E520AB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Código de identificación interno</w:t>
            </w:r>
          </w:p>
        </w:tc>
      </w:tr>
    </w:tbl>
    <w:p w14:paraId="13A7BFD5" w14:textId="5C63BE02" w:rsidR="00BD7D43" w:rsidRDefault="00BD7D43" w:rsidP="00E520AB">
      <w:pPr>
        <w:rPr>
          <w:rFonts w:eastAsiaTheme="minorHAnsi"/>
        </w:rPr>
      </w:pPr>
    </w:p>
    <w:p w14:paraId="797D4A16" w14:textId="77777777" w:rsidR="00BD7D43" w:rsidRDefault="00BD7D43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34107AFE" w14:textId="4BBB048A" w:rsidR="00426677" w:rsidRDefault="00426677" w:rsidP="00426677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Paquete </w:t>
      </w:r>
      <w:proofErr w:type="spellStart"/>
      <w:r>
        <w:rPr>
          <w:rFonts w:eastAsiaTheme="minorHAnsi"/>
        </w:rPr>
        <w:t>Permission</w:t>
      </w:r>
      <w:proofErr w:type="spellEnd"/>
      <w:r>
        <w:rPr>
          <w:rFonts w:eastAsiaTheme="minorHAnsi"/>
        </w:rPr>
        <w:t xml:space="preserve">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permission</w:t>
      </w:r>
      <w:proofErr w:type="spellEnd"/>
      <w:r>
        <w:rPr>
          <w:rFonts w:eastAsiaTheme="minorHAnsi"/>
        </w:rPr>
        <w:t>)</w:t>
      </w:r>
    </w:p>
    <w:p w14:paraId="774B1FC9" w14:textId="48D8AD68" w:rsidR="00426677" w:rsidRDefault="00426677" w:rsidP="00426677">
      <w:pPr>
        <w:rPr>
          <w:i/>
        </w:rPr>
      </w:pPr>
      <w:r w:rsidRPr="000B0A53">
        <w:t xml:space="preserve">El paquete </w:t>
      </w:r>
      <w:proofErr w:type="spellStart"/>
      <w:r>
        <w:t>P</w:t>
      </w:r>
      <w:r>
        <w:rPr>
          <w:rFonts w:eastAsiaTheme="minorHAnsi"/>
        </w:rPr>
        <w:t>ermission</w:t>
      </w:r>
      <w:proofErr w:type="spellEnd"/>
      <w:r w:rsidRPr="000B0A53">
        <w:rPr>
          <w:i/>
        </w:rPr>
        <w:t xml:space="preserve">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permission</w:t>
      </w:r>
      <w:proofErr w:type="spellEnd"/>
      <w:r w:rsidRPr="000B0A53">
        <w:rPr>
          <w:i/>
        </w:rPr>
        <w:t xml:space="preserve">) contiene todas </w:t>
      </w:r>
      <w:r>
        <w:rPr>
          <w:i/>
        </w:rPr>
        <w:t xml:space="preserve">permisos que tendrá la </w:t>
      </w:r>
      <w:proofErr w:type="spellStart"/>
      <w:r>
        <w:rPr>
          <w:i/>
        </w:rPr>
        <w:t>aplicacion</w:t>
      </w:r>
      <w:proofErr w:type="spellEnd"/>
    </w:p>
    <w:p w14:paraId="180F6718" w14:textId="77777777" w:rsidR="00426677" w:rsidRPr="001942A0" w:rsidRDefault="00426677" w:rsidP="00426677">
      <w:pPr>
        <w:rPr>
          <w:i/>
        </w:rPr>
      </w:pPr>
    </w:p>
    <w:p w14:paraId="21F2CDFA" w14:textId="0CAFCF16" w:rsidR="00426677" w:rsidRDefault="00426677" w:rsidP="00426677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>
        <w:rPr>
          <w:rFonts w:eastAsiaTheme="minorHAnsi"/>
        </w:rPr>
        <w:t>Permission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26677" w14:paraId="4A920BE5" w14:textId="77777777" w:rsidTr="00AD169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AD4A384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26677" w14:paraId="274A23BF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FDF1D4A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D739C91" w14:textId="44016AAA" w:rsidR="00426677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rFonts w:eastAsiaTheme="minorHAnsi"/>
              </w:rPr>
              <w:t>Permission</w:t>
            </w:r>
            <w:r w:rsidRPr="00EC26B1">
              <w:rPr>
                <w:iCs/>
                <w:lang w:eastAsia="en-US"/>
              </w:rPr>
              <w:t>Entity</w:t>
            </w:r>
            <w:proofErr w:type="spellEnd"/>
          </w:p>
        </w:tc>
      </w:tr>
      <w:tr w:rsidR="00426677" w14:paraId="075B5052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24A0B49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FD280" w14:textId="2709533F" w:rsidR="00426677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rFonts w:eastAsiaTheme="minorHAnsi"/>
              </w:rPr>
              <w:t>permission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26677" w14:paraId="6BF259D3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52508C5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E4323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26677" w14:paraId="36A77E92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B6CD1C3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80513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26677" w14:paraId="6067A052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2AF8A9E" w14:textId="77777777" w:rsidR="00426677" w:rsidRDefault="00426677" w:rsidP="00AD1692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5B899" w14:textId="0B1B07DD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</w:t>
            </w:r>
            <w:r>
              <w:rPr>
                <w:iCs/>
                <w:lang w:eastAsia="en-US"/>
              </w:rPr>
              <w:t xml:space="preserve">os </w:t>
            </w:r>
            <w:r>
              <w:rPr>
                <w:iCs/>
                <w:lang w:eastAsia="en-US"/>
              </w:rPr>
              <w:t>permisos</w:t>
            </w:r>
          </w:p>
        </w:tc>
      </w:tr>
    </w:tbl>
    <w:p w14:paraId="027E425C" w14:textId="77777777" w:rsidR="00426677" w:rsidRDefault="00426677" w:rsidP="00426677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26677" w14:paraId="4A577B25" w14:textId="77777777" w:rsidTr="00AD169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0C46B5C" w14:textId="77777777" w:rsidR="00426677" w:rsidRDefault="00426677" w:rsidP="00AD1692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426677" w14:paraId="37E2DE98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91C194E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6037729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DFF5815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26677" w14:paraId="649A5128" w14:textId="77777777" w:rsidTr="00AD1692">
        <w:trPr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23334" w14:textId="77777777" w:rsidR="00426677" w:rsidRDefault="00426677" w:rsidP="00AD1692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31E65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1CDA1" w14:textId="27E7A2BD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Nombre del </w:t>
            </w:r>
            <w:r>
              <w:rPr>
                <w:i/>
                <w:iCs/>
                <w:lang w:eastAsia="en-US"/>
              </w:rPr>
              <w:t>Permiso</w:t>
            </w:r>
          </w:p>
        </w:tc>
      </w:tr>
      <w:tr w:rsidR="00426677" w14:paraId="0CD3A204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86A2A" w14:textId="77777777" w:rsidR="00426677" w:rsidRPr="00711410" w:rsidRDefault="00426677" w:rsidP="00AD1692">
            <w:pPr>
              <w:pStyle w:val="Tabla"/>
              <w:rPr>
                <w:i/>
                <w:lang w:eastAsia="en-US"/>
              </w:rPr>
            </w:pPr>
            <w:r w:rsidRPr="00E520AB">
              <w:rPr>
                <w:i/>
                <w:lang w:eastAsia="en-US"/>
              </w:rPr>
              <w:t>visible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7FB0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3FC8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Permite que el </w:t>
            </w:r>
            <w:proofErr w:type="spellStart"/>
            <w:r>
              <w:rPr>
                <w:i/>
                <w:iCs/>
                <w:lang w:eastAsia="en-US"/>
              </w:rPr>
              <w:t>front</w:t>
            </w:r>
            <w:proofErr w:type="spellEnd"/>
            <w:r>
              <w:rPr>
                <w:i/>
                <w:iCs/>
                <w:lang w:eastAsia="en-US"/>
              </w:rPr>
              <w:t xml:space="preserve"> muestre el rol</w:t>
            </w:r>
          </w:p>
        </w:tc>
      </w:tr>
      <w:tr w:rsidR="00426677" w14:paraId="6336D871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B3C6F" w14:textId="435B12D2" w:rsidR="00426677" w:rsidRPr="00E520AB" w:rsidRDefault="00426677" w:rsidP="00426677">
            <w:pPr>
              <w:pStyle w:val="Tabla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code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4505" w14:textId="19E39E05" w:rsidR="00426677" w:rsidRDefault="00426677" w:rsidP="00426677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8A5D" w14:textId="2EE889BD" w:rsidR="00426677" w:rsidRDefault="00426677" w:rsidP="00426677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Código de identificación interno</w:t>
            </w:r>
          </w:p>
        </w:tc>
      </w:tr>
    </w:tbl>
    <w:p w14:paraId="67CCBA35" w14:textId="1B66D253" w:rsidR="00BD7D43" w:rsidRDefault="00BD7D43" w:rsidP="00E520AB">
      <w:pPr>
        <w:rPr>
          <w:rFonts w:eastAsiaTheme="minorHAnsi"/>
        </w:rPr>
      </w:pPr>
    </w:p>
    <w:p w14:paraId="529F7F9C" w14:textId="77777777" w:rsidR="00BD7D43" w:rsidRDefault="00BD7D43">
      <w:pPr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6E4A1D2" w14:textId="77777777" w:rsidR="00426677" w:rsidRDefault="00426677" w:rsidP="00426677">
      <w:pPr>
        <w:pStyle w:val="Ttulo4"/>
        <w:numPr>
          <w:ilvl w:val="3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>Paquete Role 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.junta_arbitral.modules.</w:t>
      </w:r>
      <w:r>
        <w:rPr>
          <w:rFonts w:eastAsiaTheme="minorHAnsi"/>
        </w:rPr>
        <w:t>role</w:t>
      </w:r>
      <w:proofErr w:type="spellEnd"/>
      <w:r>
        <w:rPr>
          <w:rFonts w:eastAsiaTheme="minorHAnsi"/>
        </w:rPr>
        <w:t>)</w:t>
      </w:r>
    </w:p>
    <w:p w14:paraId="5C20ADDC" w14:textId="77777777" w:rsidR="00426677" w:rsidRDefault="00426677" w:rsidP="00426677">
      <w:pPr>
        <w:rPr>
          <w:i/>
        </w:rPr>
      </w:pPr>
      <w:r w:rsidRPr="000B0A53">
        <w:t xml:space="preserve">El paquete </w:t>
      </w:r>
      <w:r>
        <w:rPr>
          <w:rFonts w:eastAsiaTheme="minorHAnsi"/>
        </w:rPr>
        <w:t xml:space="preserve">Role </w:t>
      </w:r>
      <w:r w:rsidRPr="000B0A53">
        <w:rPr>
          <w:i/>
        </w:rPr>
        <w:t>(</w:t>
      </w:r>
      <w:proofErr w:type="spellStart"/>
      <w:proofErr w:type="gramStart"/>
      <w:r w:rsidRPr="000B0A53">
        <w:rPr>
          <w:rFonts w:eastAsiaTheme="minorHAnsi"/>
        </w:rPr>
        <w:t>es.consumo</w:t>
      </w:r>
      <w:proofErr w:type="gramEnd"/>
      <w:r w:rsidRPr="000B0A53">
        <w:rPr>
          <w:rFonts w:eastAsiaTheme="minorHAnsi"/>
        </w:rPr>
        <w:t>.junta_arbitral.modules</w:t>
      </w:r>
      <w:proofErr w:type="spellEnd"/>
      <w:r w:rsidRPr="000B0A53">
        <w:rPr>
          <w:rFonts w:eastAsiaTheme="minorHAnsi"/>
        </w:rPr>
        <w:t>.</w:t>
      </w:r>
      <w:r w:rsidRPr="00D7500E">
        <w:rPr>
          <w:rFonts w:eastAsiaTheme="minorHAnsi"/>
        </w:rPr>
        <w:t xml:space="preserve"> </w:t>
      </w:r>
      <w:r>
        <w:rPr>
          <w:rFonts w:eastAsiaTheme="minorHAnsi"/>
        </w:rPr>
        <w:t>role</w:t>
      </w:r>
      <w:r w:rsidRPr="000B0A53">
        <w:rPr>
          <w:i/>
        </w:rPr>
        <w:t xml:space="preserve">) contiene todas las clases relacionadas principalmente </w:t>
      </w:r>
      <w:r>
        <w:rPr>
          <w:i/>
        </w:rPr>
        <w:t>con los roles de la aplicación.</w:t>
      </w:r>
    </w:p>
    <w:p w14:paraId="6CBAB014" w14:textId="77777777" w:rsidR="00426677" w:rsidRPr="001942A0" w:rsidRDefault="00426677" w:rsidP="00426677">
      <w:pPr>
        <w:rPr>
          <w:i/>
        </w:rPr>
      </w:pPr>
    </w:p>
    <w:p w14:paraId="5101E354" w14:textId="77777777" w:rsidR="00426677" w:rsidRDefault="00426677" w:rsidP="00426677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>Clase Role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26677" w14:paraId="182107AE" w14:textId="77777777" w:rsidTr="00AD169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07AF54A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26677" w14:paraId="397D47A0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63051FD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6C61E18" w14:textId="77777777" w:rsidR="00426677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iCs/>
                <w:lang w:eastAsia="en-US"/>
              </w:rPr>
              <w:t>Role</w:t>
            </w:r>
            <w:r w:rsidRPr="00EC26B1">
              <w:rPr>
                <w:iCs/>
                <w:lang w:eastAsia="en-US"/>
              </w:rPr>
              <w:t>Entity</w:t>
            </w:r>
            <w:proofErr w:type="spellEnd"/>
          </w:p>
        </w:tc>
      </w:tr>
      <w:tr w:rsidR="00426677" w14:paraId="2B4DE092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63194DA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82CDD" w14:textId="77777777" w:rsidR="00426677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role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26677" w14:paraId="6EFE3B4D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5AD030D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E489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26677" w14:paraId="1547B6CD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A35E984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C4032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26677" w14:paraId="2C3892E4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B3C9B07" w14:textId="77777777" w:rsidR="00426677" w:rsidRDefault="00426677" w:rsidP="00AD1692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46376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>Entidad encargada de l</w:t>
            </w:r>
            <w:r>
              <w:rPr>
                <w:iCs/>
                <w:lang w:eastAsia="en-US"/>
              </w:rPr>
              <w:t>os roles</w:t>
            </w:r>
          </w:p>
        </w:tc>
      </w:tr>
    </w:tbl>
    <w:p w14:paraId="1167F352" w14:textId="77777777" w:rsidR="00426677" w:rsidRDefault="00426677" w:rsidP="00426677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26677" w14:paraId="618C560B" w14:textId="77777777" w:rsidTr="00AD169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BEE56FF" w14:textId="77777777" w:rsidR="00426677" w:rsidRDefault="00426677" w:rsidP="00AD1692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426677" w14:paraId="51286EA4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FCDC2EE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3BC039E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EE3B877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26677" w14:paraId="5B309019" w14:textId="77777777" w:rsidTr="00AD1692">
        <w:trPr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97960" w14:textId="77777777" w:rsidR="00426677" w:rsidRDefault="00426677" w:rsidP="00AD1692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711410">
              <w:rPr>
                <w:i/>
                <w:lang w:eastAsia="en-US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20BA7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711410">
              <w:rPr>
                <w:i/>
                <w:iCs/>
                <w:lang w:eastAsia="en-US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5CCDA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Nombre del rol</w:t>
            </w:r>
          </w:p>
        </w:tc>
      </w:tr>
      <w:tr w:rsidR="00426677" w14:paraId="47772486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5052B" w14:textId="77777777" w:rsidR="00426677" w:rsidRPr="00711410" w:rsidRDefault="00426677" w:rsidP="00AD1692">
            <w:pPr>
              <w:pStyle w:val="Tabla"/>
              <w:rPr>
                <w:i/>
                <w:lang w:eastAsia="en-US"/>
              </w:rPr>
            </w:pPr>
            <w:r w:rsidRPr="00E520AB">
              <w:rPr>
                <w:i/>
                <w:lang w:eastAsia="en-US"/>
              </w:rPr>
              <w:t>visible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426A6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9B06" w14:textId="77777777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Permite que el </w:t>
            </w:r>
            <w:proofErr w:type="spellStart"/>
            <w:r>
              <w:rPr>
                <w:i/>
                <w:iCs/>
                <w:lang w:eastAsia="en-US"/>
              </w:rPr>
              <w:t>front</w:t>
            </w:r>
            <w:proofErr w:type="spellEnd"/>
            <w:r>
              <w:rPr>
                <w:i/>
                <w:iCs/>
                <w:lang w:eastAsia="en-US"/>
              </w:rPr>
              <w:t xml:space="preserve"> muestre el rol</w:t>
            </w:r>
          </w:p>
        </w:tc>
      </w:tr>
      <w:tr w:rsidR="00426677" w14:paraId="290407AF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0FF5F" w14:textId="77777777" w:rsidR="00426677" w:rsidRPr="00E520AB" w:rsidRDefault="00426677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E520AB">
              <w:rPr>
                <w:i/>
                <w:lang w:eastAsia="en-US"/>
              </w:rPr>
              <w:t>enable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BF6B" w14:textId="77777777" w:rsidR="00426677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Boolean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58E5" w14:textId="77777777" w:rsidR="00426677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Bandera para validar si el rol fue borrado</w:t>
            </w:r>
          </w:p>
        </w:tc>
      </w:tr>
    </w:tbl>
    <w:p w14:paraId="6DDEC97D" w14:textId="77777777" w:rsidR="00426677" w:rsidRDefault="00426677" w:rsidP="00E520AB">
      <w:pPr>
        <w:rPr>
          <w:rFonts w:eastAsiaTheme="minorHAnsi"/>
        </w:rPr>
      </w:pPr>
    </w:p>
    <w:p w14:paraId="002BB29D" w14:textId="29A87817" w:rsidR="00426677" w:rsidRDefault="00426677" w:rsidP="00426677">
      <w:pPr>
        <w:pStyle w:val="Ttulo5"/>
        <w:numPr>
          <w:ilvl w:val="4"/>
          <w:numId w:val="14"/>
        </w:num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Clase </w:t>
      </w:r>
      <w:proofErr w:type="spellStart"/>
      <w:r>
        <w:rPr>
          <w:rFonts w:eastAsiaTheme="minorHAnsi"/>
        </w:rPr>
        <w:t>Role</w:t>
      </w:r>
      <w:r>
        <w:rPr>
          <w:rFonts w:eastAsiaTheme="minorHAnsi"/>
        </w:rPr>
        <w:t>HasModule</w:t>
      </w:r>
      <w:proofErr w:type="spellEnd"/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8648"/>
      </w:tblGrid>
      <w:tr w:rsidR="00426677" w14:paraId="0870A05B" w14:textId="77777777" w:rsidTr="00AD1692"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76FD5FA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rFonts w:cs="Verdana"/>
                <w:sz w:val="16"/>
                <w:szCs w:val="16"/>
              </w:rPr>
              <w:br w:type="page"/>
            </w:r>
            <w:r>
              <w:rPr>
                <w:b/>
                <w:lang w:eastAsia="en-US"/>
              </w:rPr>
              <w:t>DESCRIPCIÓN</w:t>
            </w:r>
          </w:p>
        </w:tc>
      </w:tr>
      <w:tr w:rsidR="00426677" w14:paraId="206AC812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63C47E53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 Clase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42F29FF" w14:textId="2FA4906F" w:rsidR="00426677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r>
              <w:rPr>
                <w:rFonts w:eastAsiaTheme="minorHAnsi"/>
              </w:rPr>
              <w:t>RoleHasModule</w:t>
            </w:r>
            <w:r w:rsidRPr="00EC26B1">
              <w:rPr>
                <w:iCs/>
                <w:lang w:eastAsia="en-US"/>
              </w:rPr>
              <w:t>Entity</w:t>
            </w:r>
            <w:proofErr w:type="spellEnd"/>
          </w:p>
        </w:tc>
      </w:tr>
      <w:tr w:rsidR="00426677" w14:paraId="44F37C1B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B8A295D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Paquete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1B1EC" w14:textId="77777777" w:rsidR="00426677" w:rsidRDefault="00426677" w:rsidP="00AD1692">
            <w:pPr>
              <w:pStyle w:val="Tabla"/>
              <w:rPr>
                <w:highlight w:val="yellow"/>
                <w:lang w:eastAsia="en-US"/>
              </w:rPr>
            </w:pPr>
            <w:proofErr w:type="spellStart"/>
            <w:proofErr w:type="gramStart"/>
            <w:r w:rsidRPr="00711410">
              <w:rPr>
                <w:iCs/>
                <w:lang w:eastAsia="en-US"/>
              </w:rPr>
              <w:t>es.consumo</w:t>
            </w:r>
            <w:proofErr w:type="gramEnd"/>
            <w:r w:rsidRPr="00711410">
              <w:rPr>
                <w:iCs/>
                <w:lang w:eastAsia="en-US"/>
              </w:rPr>
              <w:t>.junta_arbitral.modules.</w:t>
            </w:r>
            <w:r>
              <w:rPr>
                <w:iCs/>
                <w:lang w:eastAsia="en-US"/>
              </w:rPr>
              <w:t>role</w:t>
            </w:r>
            <w:r w:rsidRPr="00711410">
              <w:rPr>
                <w:iCs/>
                <w:lang w:eastAsia="en-US"/>
              </w:rPr>
              <w:t>.model.entity</w:t>
            </w:r>
            <w:proofErr w:type="spellEnd"/>
          </w:p>
        </w:tc>
      </w:tr>
      <w:tr w:rsidR="00426677" w14:paraId="22FB4390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4BECFBB0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Hereda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06DA5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  <w:proofErr w:type="spellStart"/>
            <w:r w:rsidRPr="00711410">
              <w:rPr>
                <w:iCs/>
                <w:lang w:eastAsia="en-US"/>
              </w:rPr>
              <w:t>SimpleEntity</w:t>
            </w:r>
            <w:proofErr w:type="spellEnd"/>
          </w:p>
        </w:tc>
      </w:tr>
      <w:tr w:rsidR="00426677" w14:paraId="73889925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1C5B9F04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Implementa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01CAC" w14:textId="7777777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</w:p>
        </w:tc>
      </w:tr>
      <w:tr w:rsidR="00426677" w14:paraId="7ABB8F07" w14:textId="77777777" w:rsidTr="00AD1692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5A681628" w14:textId="77777777" w:rsidR="00426677" w:rsidRDefault="00426677" w:rsidP="00AD1692">
            <w:pPr>
              <w:pStyle w:val="Tabla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Descripción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6D4B8" w14:textId="4F68B017" w:rsidR="00426677" w:rsidRDefault="00426677" w:rsidP="00AD1692">
            <w:pPr>
              <w:pStyle w:val="Tabla"/>
              <w:rPr>
                <w:iCs/>
                <w:highlight w:val="yellow"/>
                <w:lang w:eastAsia="en-US"/>
              </w:rPr>
            </w:pPr>
            <w:r w:rsidRPr="00711410">
              <w:rPr>
                <w:iCs/>
                <w:lang w:eastAsia="en-US"/>
              </w:rPr>
              <w:t xml:space="preserve">Entidad encargada de </w:t>
            </w:r>
            <w:r>
              <w:rPr>
                <w:iCs/>
                <w:lang w:eastAsia="en-US"/>
              </w:rPr>
              <w:t xml:space="preserve">relación el rol con los permisos y los </w:t>
            </w:r>
            <w:proofErr w:type="spellStart"/>
            <w:r>
              <w:rPr>
                <w:iCs/>
                <w:lang w:eastAsia="en-US"/>
              </w:rPr>
              <w:t>modulos</w:t>
            </w:r>
            <w:proofErr w:type="spellEnd"/>
          </w:p>
        </w:tc>
      </w:tr>
    </w:tbl>
    <w:p w14:paraId="086AE6DF" w14:textId="77777777" w:rsidR="00426677" w:rsidRDefault="00426677" w:rsidP="00426677">
      <w:pPr>
        <w:jc w:val="left"/>
        <w:rPr>
          <w:rFonts w:ascii="Arial" w:eastAsiaTheme="minorHAnsi" w:hAnsi="Arial" w:cstheme="minorBidi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862"/>
        <w:gridCol w:w="4218"/>
      </w:tblGrid>
      <w:tr w:rsidR="00426677" w14:paraId="77D9E902" w14:textId="77777777" w:rsidTr="00AD1692">
        <w:tc>
          <w:tcPr>
            <w:tcW w:w="10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827BF13" w14:textId="77777777" w:rsidR="00426677" w:rsidRDefault="00426677" w:rsidP="00AD1692">
            <w:pPr>
              <w:pStyle w:val="Tabla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ATRIBUTOS</w:t>
            </w:r>
          </w:p>
        </w:tc>
      </w:tr>
      <w:tr w:rsidR="00426677" w14:paraId="18128B4A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7DCCD8E6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6A9F467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111EF35" w14:textId="77777777" w:rsidR="00426677" w:rsidRDefault="00426677" w:rsidP="00AD1692">
            <w:pPr>
              <w:pStyle w:val="Tabla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Definición</w:t>
            </w:r>
          </w:p>
        </w:tc>
      </w:tr>
      <w:tr w:rsidR="00426677" w14:paraId="546FDEAC" w14:textId="77777777" w:rsidTr="00AD1692">
        <w:trPr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650DB" w14:textId="7B0E68DA" w:rsidR="00426677" w:rsidRDefault="00426677" w:rsidP="00AD1692">
            <w:pPr>
              <w:pStyle w:val="Tabla"/>
              <w:rPr>
                <w:i/>
                <w:highlight w:val="yellow"/>
                <w:lang w:eastAsia="en-US"/>
              </w:rPr>
            </w:pPr>
            <w:proofErr w:type="spellStart"/>
            <w:r w:rsidRPr="00426677">
              <w:rPr>
                <w:i/>
                <w:lang w:eastAsia="en-US"/>
              </w:rPr>
              <w:t>permission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89329" w14:textId="4F0A85EC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426677">
              <w:rPr>
                <w:i/>
                <w:iCs/>
                <w:lang w:eastAsia="en-US"/>
              </w:rPr>
              <w:t>PermissionEntity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6F2E" w14:textId="0BAF14F4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Relación con </w:t>
            </w:r>
            <w:r w:rsidR="00FA6CBB">
              <w:rPr>
                <w:i/>
                <w:iCs/>
                <w:lang w:eastAsia="en-US"/>
              </w:rPr>
              <w:t>el permiso</w:t>
            </w:r>
          </w:p>
        </w:tc>
      </w:tr>
      <w:tr w:rsidR="00426677" w14:paraId="42672243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57B4" w14:textId="5F87E78A" w:rsidR="00426677" w:rsidRPr="00711410" w:rsidRDefault="00426677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426677">
              <w:rPr>
                <w:i/>
                <w:lang w:eastAsia="en-US"/>
              </w:rPr>
              <w:lastRenderedPageBreak/>
              <w:t>roleId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791D2" w14:textId="6589B272" w:rsidR="00426677" w:rsidRPr="00711410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Long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1AD" w14:textId="52998192" w:rsidR="00426677" w:rsidRPr="00711410" w:rsidRDefault="00FA6CBB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</w:t>
            </w:r>
            <w:r w:rsidR="00426677">
              <w:rPr>
                <w:i/>
                <w:iCs/>
                <w:lang w:eastAsia="en-US"/>
              </w:rPr>
              <w:t xml:space="preserve"> con el rol</w:t>
            </w:r>
          </w:p>
        </w:tc>
      </w:tr>
      <w:tr w:rsidR="00426677" w14:paraId="25F44574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A4B12" w14:textId="04697D1D" w:rsidR="00426677" w:rsidRPr="00E520AB" w:rsidRDefault="00426677" w:rsidP="00AD1692">
            <w:pPr>
              <w:pStyle w:val="Tabla"/>
              <w:rPr>
                <w:i/>
                <w:lang w:eastAsia="en-US"/>
              </w:rPr>
            </w:pPr>
            <w:r w:rsidRPr="00426677">
              <w:rPr>
                <w:i/>
                <w:lang w:eastAsia="en-US"/>
              </w:rPr>
              <w:t>module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EA623" w14:textId="3A1FC2FA" w:rsidR="00426677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 w:rsidRPr="00426677">
              <w:rPr>
                <w:i/>
                <w:iCs/>
                <w:lang w:eastAsia="en-US"/>
              </w:rPr>
              <w:t>ModuleEntity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7A30" w14:textId="0D9B53DC" w:rsidR="00426677" w:rsidRDefault="00FA6CBB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Relación con el modulo</w:t>
            </w:r>
          </w:p>
        </w:tc>
      </w:tr>
      <w:tr w:rsidR="00426677" w14:paraId="088EBBC0" w14:textId="77777777" w:rsidTr="00AD169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4938C" w14:textId="5ABDD3BB" w:rsidR="00426677" w:rsidRPr="00426677" w:rsidRDefault="00426677" w:rsidP="00AD1692">
            <w:pPr>
              <w:pStyle w:val="Tabla"/>
              <w:rPr>
                <w:i/>
                <w:lang w:eastAsia="en-US"/>
              </w:rPr>
            </w:pPr>
            <w:proofErr w:type="spellStart"/>
            <w:r w:rsidRPr="00426677">
              <w:rPr>
                <w:i/>
                <w:lang w:eastAsia="en-US"/>
              </w:rPr>
              <w:t>scope</w:t>
            </w:r>
            <w:proofErr w:type="spellEnd"/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6357" w14:textId="2112F41B" w:rsidR="00426677" w:rsidRPr="00426677" w:rsidRDefault="00426677" w:rsidP="00AD1692">
            <w:pPr>
              <w:pStyle w:val="Tabla"/>
              <w:rPr>
                <w:i/>
                <w:iCs/>
                <w:lang w:eastAsia="en-US"/>
              </w:rPr>
            </w:pPr>
            <w:proofErr w:type="spellStart"/>
            <w:r>
              <w:rPr>
                <w:i/>
                <w:iCs/>
                <w:lang w:eastAsia="en-US"/>
              </w:rPr>
              <w:t>Enum</w:t>
            </w:r>
            <w:proofErr w:type="spellEnd"/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C65E" w14:textId="38CD21D7" w:rsidR="00426677" w:rsidRDefault="00FA6CBB" w:rsidP="00AD1692">
            <w:pPr>
              <w:pStyle w:val="Tabla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 xml:space="preserve">Alcance de </w:t>
            </w:r>
            <w:proofErr w:type="spellStart"/>
            <w:r>
              <w:rPr>
                <w:i/>
                <w:iCs/>
                <w:lang w:eastAsia="en-US"/>
              </w:rPr>
              <w:t>vision</w:t>
            </w:r>
            <w:proofErr w:type="spellEnd"/>
          </w:p>
        </w:tc>
      </w:tr>
    </w:tbl>
    <w:p w14:paraId="70B59FAC" w14:textId="2E1DFA19" w:rsidR="00E520AB" w:rsidRPr="00E520AB" w:rsidRDefault="00E520AB" w:rsidP="00E520AB">
      <w:pPr>
        <w:spacing w:after="0" w:line="240" w:lineRule="auto"/>
        <w:jc w:val="left"/>
        <w:rPr>
          <w:rFonts w:eastAsiaTheme="minorHAnsi"/>
        </w:rPr>
      </w:pPr>
    </w:p>
    <w:sectPr w:rsidR="00E520AB" w:rsidRPr="00E520AB" w:rsidSect="00FF07E9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992" w:right="567" w:bottom="255" w:left="794" w:header="45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8359" w14:textId="77777777" w:rsidR="0061225A" w:rsidRDefault="0061225A" w:rsidP="00C672EA">
      <w:pPr>
        <w:spacing w:after="0" w:line="240" w:lineRule="auto"/>
      </w:pPr>
      <w:r>
        <w:separator/>
      </w:r>
    </w:p>
  </w:endnote>
  <w:endnote w:type="continuationSeparator" w:id="0">
    <w:p w14:paraId="63B43060" w14:textId="77777777" w:rsidR="0061225A" w:rsidRDefault="0061225A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Y="1"/>
      <w:tblOverlap w:val="never"/>
      <w:tblW w:w="1126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84"/>
      <w:gridCol w:w="1985"/>
    </w:tblGrid>
    <w:tr w:rsidR="00FF07E9" w:rsidRPr="00FF07E9" w14:paraId="699308ED" w14:textId="77777777" w:rsidTr="00BD2900">
      <w:tc>
        <w:tcPr>
          <w:tcW w:w="9284" w:type="dxa"/>
          <w:vAlign w:val="bottom"/>
        </w:tcPr>
        <w:p w14:paraId="3BAE3954" w14:textId="77777777" w:rsidR="00B16989" w:rsidRPr="0073792E" w:rsidRDefault="00B16989" w:rsidP="00B16989">
          <w:pPr>
            <w:tabs>
              <w:tab w:val="left" w:pos="1021"/>
              <w:tab w:val="left" w:pos="8080"/>
            </w:tabs>
            <w:spacing w:after="0" w:line="240" w:lineRule="auto"/>
            <w:ind w:right="-212"/>
            <w:jc w:val="left"/>
            <w:rPr>
              <w:rFonts w:ascii="Gill Sans MT" w:hAnsi="Gill Sans MT" w:cs="Arial"/>
              <w:sz w:val="14"/>
              <w:szCs w:val="20"/>
              <w:lang w:val="es-ES_tradnl" w:eastAsia="es-ES"/>
            </w:rPr>
          </w:pPr>
          <w:r w:rsidRPr="0073792E">
            <w:rPr>
              <w:rFonts w:ascii="Gill Sans MT" w:hAnsi="Gill Sans MT" w:cs="Arial"/>
              <w:sz w:val="14"/>
              <w:szCs w:val="20"/>
              <w:lang w:val="es-ES_tradnl" w:eastAsia="es-ES"/>
            </w:rPr>
            <w:t xml:space="preserve">La información contenida en este documento está clasificada como de USO INTERNO del Ministerio de Consumo, no pudiendo ser transmitida a terceras </w:t>
          </w:r>
        </w:p>
        <w:p w14:paraId="68DBF3B3" w14:textId="25DA1C84" w:rsidR="00FF07E9" w:rsidRPr="00FF07E9" w:rsidRDefault="00B16989" w:rsidP="00B16989">
          <w:pPr>
            <w:tabs>
              <w:tab w:val="left" w:pos="1021"/>
              <w:tab w:val="left" w:pos="8080"/>
            </w:tabs>
            <w:spacing w:after="0" w:line="240" w:lineRule="auto"/>
            <w:ind w:right="-212"/>
            <w:jc w:val="left"/>
            <w:rPr>
              <w:rFonts w:ascii="Gill Sans MT" w:hAnsi="Gill Sans MT" w:cs="Arial"/>
              <w:sz w:val="14"/>
              <w:szCs w:val="20"/>
              <w:lang w:val="es-ES_tradnl" w:eastAsia="es-ES"/>
            </w:rPr>
          </w:pPr>
          <w:r w:rsidRPr="0073792E">
            <w:rPr>
              <w:rFonts w:ascii="Gill Sans MT" w:hAnsi="Gill Sans MT" w:cs="Arial"/>
              <w:sz w:val="14"/>
              <w:szCs w:val="20"/>
              <w:lang w:val="es-ES_tradnl" w:eastAsia="es-ES"/>
            </w:rPr>
            <w:t xml:space="preserve">partes sin el consentimiento de su responsable                                            </w:t>
          </w:r>
        </w:p>
      </w:tc>
      <w:tc>
        <w:tcPr>
          <w:tcW w:w="1985" w:type="dxa"/>
          <w:tcBorders>
            <w:bottom w:val="single" w:sz="4" w:space="0" w:color="auto"/>
          </w:tcBorders>
        </w:tcPr>
        <w:p w14:paraId="5921094B" w14:textId="77777777" w:rsidR="00FF07E9" w:rsidRPr="00FF07E9" w:rsidRDefault="00FF07E9" w:rsidP="00FF07E9">
          <w:pPr>
            <w:tabs>
              <w:tab w:val="left" w:pos="1915"/>
              <w:tab w:val="left" w:pos="8080"/>
            </w:tabs>
            <w:spacing w:after="0" w:line="240" w:lineRule="auto"/>
            <w:ind w:left="-70" w:right="-67"/>
            <w:jc w:val="left"/>
            <w:rPr>
              <w:rFonts w:ascii="Gill Sans MT" w:hAnsi="Gill Sans MT" w:cs="Arial"/>
              <w:sz w:val="10"/>
              <w:szCs w:val="20"/>
              <w:lang w:val="es-ES_tradnl" w:eastAsia="es-ES"/>
            </w:rPr>
          </w:pPr>
          <w:r w:rsidRPr="00FF07E9">
            <w:rPr>
              <w:rFonts w:ascii="Gill Sans MT" w:hAnsi="Gill Sans MT" w:cs="Arial"/>
              <w:sz w:val="10"/>
              <w:szCs w:val="20"/>
              <w:lang w:val="es-ES_tradnl" w:eastAsia="es-ES"/>
            </w:rPr>
            <w:t xml:space="preserve">MINISTERIO </w:t>
          </w:r>
        </w:p>
        <w:p w14:paraId="636E7855" w14:textId="77777777" w:rsidR="00FF07E9" w:rsidRPr="00FF07E9" w:rsidRDefault="00FF07E9" w:rsidP="00FF07E9">
          <w:pPr>
            <w:tabs>
              <w:tab w:val="left" w:pos="1915"/>
              <w:tab w:val="left" w:pos="8080"/>
            </w:tabs>
            <w:spacing w:after="0" w:line="240" w:lineRule="auto"/>
            <w:ind w:left="-70" w:right="-67"/>
            <w:jc w:val="left"/>
            <w:rPr>
              <w:rFonts w:ascii="Gill Sans MT" w:hAnsi="Gill Sans MT" w:cs="Arial"/>
              <w:sz w:val="10"/>
              <w:szCs w:val="20"/>
              <w:lang w:val="es-ES_tradnl" w:eastAsia="es-ES"/>
            </w:rPr>
          </w:pPr>
          <w:r w:rsidRPr="00FF07E9">
            <w:rPr>
              <w:rFonts w:ascii="Gill Sans MT" w:hAnsi="Gill Sans MT" w:cs="Arial"/>
              <w:sz w:val="10"/>
              <w:szCs w:val="20"/>
              <w:lang w:val="es-ES_tradnl" w:eastAsia="es-ES"/>
            </w:rPr>
            <w:t xml:space="preserve">DE </w:t>
          </w:r>
          <w:r w:rsidR="00183E9F">
            <w:rPr>
              <w:rFonts w:ascii="Gill Sans MT" w:hAnsi="Gill Sans MT" w:cs="Arial"/>
              <w:sz w:val="10"/>
              <w:szCs w:val="20"/>
              <w:lang w:val="es-ES_tradnl" w:eastAsia="es-ES"/>
            </w:rPr>
            <w:t>CONSUMO</w:t>
          </w:r>
        </w:p>
        <w:p w14:paraId="200B38E9" w14:textId="77777777" w:rsidR="00FF07E9" w:rsidRPr="00FF07E9" w:rsidRDefault="00FF07E9" w:rsidP="003771C6">
          <w:pPr>
            <w:tabs>
              <w:tab w:val="left" w:pos="1915"/>
              <w:tab w:val="left" w:pos="8080"/>
            </w:tabs>
            <w:spacing w:after="0" w:line="240" w:lineRule="auto"/>
            <w:ind w:left="-70" w:right="-67"/>
            <w:jc w:val="left"/>
            <w:rPr>
              <w:rFonts w:ascii="Gill Sans MT" w:hAnsi="Gill Sans MT" w:cs="Arial"/>
              <w:sz w:val="10"/>
              <w:szCs w:val="20"/>
              <w:lang w:val="es-ES_tradnl" w:eastAsia="es-ES"/>
            </w:rPr>
          </w:pPr>
        </w:p>
      </w:tc>
    </w:tr>
    <w:tr w:rsidR="00B16989" w:rsidRPr="00FF07E9" w14:paraId="2B7E2D39" w14:textId="77777777" w:rsidTr="00FF07E9">
      <w:tc>
        <w:tcPr>
          <w:tcW w:w="9284" w:type="dxa"/>
        </w:tcPr>
        <w:p w14:paraId="48CA5479" w14:textId="77777777" w:rsidR="00B16989" w:rsidRPr="00FF07E9" w:rsidRDefault="00B16989" w:rsidP="00B16989">
          <w:pPr>
            <w:tabs>
              <w:tab w:val="left" w:pos="1021"/>
              <w:tab w:val="left" w:pos="8080"/>
            </w:tabs>
            <w:spacing w:after="0" w:line="240" w:lineRule="auto"/>
            <w:ind w:right="-212"/>
            <w:jc w:val="center"/>
            <w:rPr>
              <w:rFonts w:ascii="Gill Sans MT" w:hAnsi="Gill Sans MT" w:cs="Arial"/>
              <w:sz w:val="14"/>
              <w:szCs w:val="20"/>
              <w:lang w:val="es-ES_tradnl" w:eastAsia="es-ES"/>
            </w:rPr>
          </w:pP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fldChar w:fldCharType="begin"/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instrText xml:space="preserve"> PAGE  \* Arabic  \* MERGEFORMAT </w:instrText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fldChar w:fldCharType="separate"/>
          </w:r>
          <w:r>
            <w:rPr>
              <w:rFonts w:ascii="Gill Sans MT" w:hAnsi="Gill Sans MT" w:cs="Arial"/>
              <w:noProof/>
              <w:sz w:val="14"/>
              <w:szCs w:val="20"/>
              <w:lang w:val="es-ES_tradnl" w:eastAsia="es-ES"/>
            </w:rPr>
            <w:t>8</w:t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fldChar w:fldCharType="end"/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t xml:space="preserve"> / </w:t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fldChar w:fldCharType="begin"/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instrText xml:space="preserve"> NUMPAGES  \* Arabic  \* MERGEFORMAT </w:instrText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fldChar w:fldCharType="separate"/>
          </w:r>
          <w:r>
            <w:rPr>
              <w:rFonts w:ascii="Gill Sans MT" w:hAnsi="Gill Sans MT" w:cs="Arial"/>
              <w:noProof/>
              <w:sz w:val="14"/>
              <w:szCs w:val="20"/>
              <w:lang w:val="es-ES_tradnl" w:eastAsia="es-ES"/>
            </w:rPr>
            <w:t>8</w:t>
          </w:r>
          <w:r w:rsidRPr="00FF07E9">
            <w:rPr>
              <w:rFonts w:ascii="Gill Sans MT" w:hAnsi="Gill Sans MT" w:cs="Arial"/>
              <w:sz w:val="14"/>
              <w:szCs w:val="20"/>
              <w:lang w:val="es-ES_tradnl" w:eastAsia="es-ES"/>
            </w:rPr>
            <w:fldChar w:fldCharType="end"/>
          </w:r>
        </w:p>
      </w:tc>
      <w:tc>
        <w:tcPr>
          <w:tcW w:w="1985" w:type="dxa"/>
          <w:tcBorders>
            <w:top w:val="single" w:sz="4" w:space="0" w:color="auto"/>
          </w:tcBorders>
        </w:tcPr>
        <w:p w14:paraId="3475F192" w14:textId="77777777" w:rsidR="00B16989" w:rsidRPr="00FF07E9" w:rsidRDefault="00B16989" w:rsidP="00B16989">
          <w:pPr>
            <w:tabs>
              <w:tab w:val="left" w:pos="1915"/>
              <w:tab w:val="left" w:pos="8080"/>
            </w:tabs>
            <w:spacing w:after="0" w:line="240" w:lineRule="auto"/>
            <w:ind w:left="-70" w:right="-67"/>
            <w:jc w:val="left"/>
            <w:rPr>
              <w:rFonts w:ascii="Gill Sans MT" w:hAnsi="Gill Sans MT" w:cs="Arial"/>
              <w:sz w:val="10"/>
              <w:szCs w:val="20"/>
              <w:lang w:val="es-ES_tradnl" w:eastAsia="es-ES"/>
            </w:rPr>
          </w:pPr>
        </w:p>
        <w:p w14:paraId="2D68E0A0" w14:textId="2BC147BB" w:rsidR="00B16989" w:rsidRPr="00FF07E9" w:rsidRDefault="00B16989" w:rsidP="00B16989">
          <w:pPr>
            <w:tabs>
              <w:tab w:val="left" w:pos="1915"/>
              <w:tab w:val="left" w:pos="8080"/>
            </w:tabs>
            <w:spacing w:after="0" w:line="240" w:lineRule="auto"/>
            <w:ind w:left="-70" w:right="-67"/>
            <w:jc w:val="left"/>
            <w:rPr>
              <w:rFonts w:ascii="Gill Sans MT" w:hAnsi="Gill Sans MT" w:cs="Arial"/>
              <w:sz w:val="10"/>
              <w:szCs w:val="20"/>
              <w:lang w:val="es-ES_tradnl" w:eastAsia="es-ES"/>
            </w:rPr>
          </w:pPr>
          <w:r w:rsidRPr="0073792E">
            <w:rPr>
              <w:rFonts w:ascii="Gill Sans MT" w:hAnsi="Gill Sans MT" w:cs="Arial"/>
              <w:sz w:val="10"/>
              <w:szCs w:val="20"/>
              <w:lang w:val="es-ES_tradnl" w:eastAsia="es-ES"/>
            </w:rPr>
            <w:t>DIRECCIÓN DE TECNOLOGÍAS Y SERVICIOS DE LA INFORMACIÓN</w:t>
          </w:r>
        </w:p>
      </w:tc>
    </w:tr>
  </w:tbl>
  <w:p w14:paraId="2299A80B" w14:textId="77777777" w:rsidR="00DC61D7" w:rsidRDefault="00DC61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XSpec="right" w:tblpY="1"/>
      <w:tblOverlap w:val="never"/>
      <w:tblW w:w="10723" w:type="dxa"/>
      <w:tblBorders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4"/>
      <w:gridCol w:w="2289"/>
    </w:tblGrid>
    <w:tr w:rsidR="009F7848" w:rsidRPr="0094743E" w14:paraId="3AB9BFB3" w14:textId="77777777" w:rsidTr="00B76047">
      <w:tc>
        <w:tcPr>
          <w:tcW w:w="8434" w:type="dxa"/>
          <w:vAlign w:val="bottom"/>
        </w:tcPr>
        <w:p w14:paraId="07FE052E" w14:textId="77777777" w:rsidR="009F7848" w:rsidRDefault="009F7848" w:rsidP="00B76047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 w:cs="Arial"/>
              <w:sz w:val="14"/>
            </w:rPr>
          </w:pPr>
        </w:p>
      </w:tc>
      <w:tc>
        <w:tcPr>
          <w:tcW w:w="2289" w:type="dxa"/>
        </w:tcPr>
        <w:p w14:paraId="60D8AB01" w14:textId="77777777" w:rsidR="00B16989" w:rsidRPr="0073792E" w:rsidRDefault="00B16989" w:rsidP="00B16989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 w:rsidRPr="0073792E">
            <w:rPr>
              <w:rFonts w:ascii="Gill Sans MT" w:hAnsi="Gill Sans MT" w:cs="Arial"/>
              <w:sz w:val="14"/>
            </w:rPr>
            <w:t>C/ ALCALÁ, 27</w:t>
          </w:r>
        </w:p>
        <w:p w14:paraId="73253E25" w14:textId="77777777" w:rsidR="00B16989" w:rsidRPr="0073792E" w:rsidRDefault="00B16989" w:rsidP="00B16989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 w:rsidRPr="0073792E">
            <w:rPr>
              <w:rFonts w:ascii="Gill Sans MT" w:hAnsi="Gill Sans MT" w:cs="Arial"/>
              <w:sz w:val="14"/>
            </w:rPr>
            <w:t>28014 MADRID</w:t>
          </w:r>
        </w:p>
        <w:p w14:paraId="0AE97EFF" w14:textId="76CE0A26" w:rsidR="009F7848" w:rsidRDefault="00B16989" w:rsidP="00B16989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 w:rsidRPr="0073792E">
            <w:rPr>
              <w:rFonts w:ascii="Gill Sans MT" w:hAnsi="Gill Sans MT" w:cs="Arial"/>
              <w:sz w:val="14"/>
            </w:rPr>
            <w:t>dtsi@consumo.gob.es</w:t>
          </w:r>
        </w:p>
      </w:tc>
    </w:tr>
  </w:tbl>
  <w:p w14:paraId="02FBFF50" w14:textId="77777777" w:rsidR="00DC61D7" w:rsidRDefault="00DC61D7" w:rsidP="009F78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35E6" w14:textId="77777777" w:rsidR="0061225A" w:rsidRDefault="0061225A" w:rsidP="00C672EA">
      <w:pPr>
        <w:spacing w:after="0" w:line="240" w:lineRule="auto"/>
      </w:pPr>
      <w:r>
        <w:separator/>
      </w:r>
    </w:p>
  </w:footnote>
  <w:footnote w:type="continuationSeparator" w:id="0">
    <w:p w14:paraId="250D089A" w14:textId="77777777" w:rsidR="0061225A" w:rsidRDefault="0061225A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CE69" w14:textId="3C239A2E" w:rsidR="000D5529" w:rsidRDefault="00B16989" w:rsidP="00B16989">
    <w:pPr>
      <w:pStyle w:val="Encabezado"/>
      <w:jc w:val="center"/>
      <w:rPr>
        <w:i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4FE1C" wp14:editId="7A88B678">
          <wp:simplePos x="0" y="0"/>
          <wp:positionH relativeFrom="column">
            <wp:posOffset>3810</wp:posOffset>
          </wp:positionH>
          <wp:positionV relativeFrom="paragraph">
            <wp:posOffset>-195368</wp:posOffset>
          </wp:positionV>
          <wp:extent cx="6692900" cy="952500"/>
          <wp:effectExtent l="0" t="0" r="0" b="0"/>
          <wp:wrapTight wrapText="bothSides">
            <wp:wrapPolygon edited="0">
              <wp:start x="0" y="0"/>
              <wp:lineTo x="0" y="21168"/>
              <wp:lineTo x="21518" y="21168"/>
              <wp:lineTo x="21518" y="0"/>
              <wp:lineTo x="0" y="0"/>
            </wp:wrapPolygon>
          </wp:wrapTight>
          <wp:docPr id="3" name="Imagen 3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i/>
          <w:sz w:val="16"/>
          <w:szCs w:val="16"/>
        </w:rPr>
        <w:alias w:val="Categoría"/>
        <w:tag w:val=""/>
        <w:id w:val="161053866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i/>
            <w:sz w:val="16"/>
            <w:szCs w:val="16"/>
          </w:rPr>
          <w:t>DISEÑO TÉCNICO</w:t>
        </w:r>
      </w:sdtContent>
    </w:sdt>
    <w:r w:rsidRPr="00790833">
      <w:rPr>
        <w:i/>
        <w:sz w:val="16"/>
        <w:szCs w:val="16"/>
      </w:rPr>
      <w:t>-</w:t>
    </w:r>
    <w:sdt>
      <w:sdtPr>
        <w:rPr>
          <w:i/>
          <w:sz w:val="16"/>
          <w:szCs w:val="16"/>
        </w:rPr>
        <w:alias w:val="Título"/>
        <w:tag w:val=""/>
        <w:id w:val="997659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  <w:sz w:val="16"/>
            <w:szCs w:val="16"/>
          </w:rPr>
          <w:t>Sistema de Información [acrónimo proyecto]</w:t>
        </w:r>
      </w:sdtContent>
    </w:sdt>
  </w:p>
  <w:p w14:paraId="3CDEAA1B" w14:textId="77777777" w:rsidR="00B16989" w:rsidRPr="00B16989" w:rsidRDefault="00B16989" w:rsidP="00B16989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4B3F" w14:textId="46EFAC7E" w:rsidR="00B16989" w:rsidRDefault="00B16989">
    <w:pPr>
      <w:pStyle w:val="Encabezado"/>
    </w:pPr>
    <w:r>
      <w:rPr>
        <w:noProof/>
      </w:rPr>
      <w:drawing>
        <wp:inline distT="0" distB="0" distL="0" distR="0" wp14:anchorId="73B93A3B" wp14:editId="23FBEF2F">
          <wp:extent cx="6692900" cy="952500"/>
          <wp:effectExtent l="0" t="0" r="0" b="0"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6C48C64"/>
    <w:lvl w:ilvl="0">
      <w:start w:val="1"/>
      <w:numFmt w:val="bullet"/>
      <w:pStyle w:val="Vieta2"/>
      <w:lvlText w:val=""/>
      <w:lvlJc w:val="left"/>
      <w:pPr>
        <w:tabs>
          <w:tab w:val="num" w:pos="907"/>
        </w:tabs>
        <w:ind w:left="907" w:hanging="368"/>
      </w:pPr>
      <w:rPr>
        <w:rFonts w:ascii="Wingdings" w:hAnsi="Wingdings" w:hint="default"/>
        <w:color w:val="CC3300"/>
      </w:rPr>
    </w:lvl>
  </w:abstractNum>
  <w:abstractNum w:abstractNumId="1" w15:restartNumberingAfterBreak="0">
    <w:nsid w:val="FFFFFF89"/>
    <w:multiLevelType w:val="singleLevel"/>
    <w:tmpl w:val="749E2F9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C6B0B"/>
    <w:multiLevelType w:val="hybridMultilevel"/>
    <w:tmpl w:val="8FBA4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5106"/>
    <w:multiLevelType w:val="hybridMultilevel"/>
    <w:tmpl w:val="4D005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6127C"/>
    <w:multiLevelType w:val="hybridMultilevel"/>
    <w:tmpl w:val="0D560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F7C"/>
    <w:multiLevelType w:val="hybridMultilevel"/>
    <w:tmpl w:val="DB6424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47F9"/>
    <w:multiLevelType w:val="hybridMultilevel"/>
    <w:tmpl w:val="D406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1A1E"/>
    <w:multiLevelType w:val="hybridMultilevel"/>
    <w:tmpl w:val="373A3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689"/>
    <w:multiLevelType w:val="multilevel"/>
    <w:tmpl w:val="6CC6656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9B3390B"/>
    <w:multiLevelType w:val="hybridMultilevel"/>
    <w:tmpl w:val="49C6BC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905B5"/>
    <w:multiLevelType w:val="hybridMultilevel"/>
    <w:tmpl w:val="2652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B4F87"/>
    <w:multiLevelType w:val="hybridMultilevel"/>
    <w:tmpl w:val="A20A00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527BB"/>
    <w:multiLevelType w:val="hybridMultilevel"/>
    <w:tmpl w:val="F9DE5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86F03"/>
    <w:multiLevelType w:val="hybridMultilevel"/>
    <w:tmpl w:val="BD76EE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FAA6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96547">
    <w:abstractNumId w:val="8"/>
  </w:num>
  <w:num w:numId="2" w16cid:durableId="1592465343">
    <w:abstractNumId w:val="0"/>
  </w:num>
  <w:num w:numId="3" w16cid:durableId="171380359">
    <w:abstractNumId w:val="1"/>
  </w:num>
  <w:num w:numId="4" w16cid:durableId="614605545">
    <w:abstractNumId w:val="6"/>
  </w:num>
  <w:num w:numId="5" w16cid:durableId="1428888431">
    <w:abstractNumId w:val="13"/>
  </w:num>
  <w:num w:numId="6" w16cid:durableId="404575886">
    <w:abstractNumId w:val="2"/>
  </w:num>
  <w:num w:numId="7" w16cid:durableId="479035359">
    <w:abstractNumId w:val="3"/>
  </w:num>
  <w:num w:numId="8" w16cid:durableId="2078474304">
    <w:abstractNumId w:val="9"/>
  </w:num>
  <w:num w:numId="9" w16cid:durableId="1550343374">
    <w:abstractNumId w:val="11"/>
  </w:num>
  <w:num w:numId="10" w16cid:durableId="1281834555">
    <w:abstractNumId w:val="5"/>
  </w:num>
  <w:num w:numId="11" w16cid:durableId="2017807742">
    <w:abstractNumId w:val="10"/>
  </w:num>
  <w:num w:numId="12" w16cid:durableId="1224567070">
    <w:abstractNumId w:val="7"/>
  </w:num>
  <w:num w:numId="13" w16cid:durableId="2042893561">
    <w:abstractNumId w:val="4"/>
  </w:num>
  <w:num w:numId="14" w16cid:durableId="15172276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582950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0F"/>
    <w:rsid w:val="000069E7"/>
    <w:rsid w:val="00007289"/>
    <w:rsid w:val="0001134B"/>
    <w:rsid w:val="000136AA"/>
    <w:rsid w:val="00017A11"/>
    <w:rsid w:val="00027F12"/>
    <w:rsid w:val="0004457B"/>
    <w:rsid w:val="000554CF"/>
    <w:rsid w:val="00075EEF"/>
    <w:rsid w:val="00082D17"/>
    <w:rsid w:val="000863D2"/>
    <w:rsid w:val="00086474"/>
    <w:rsid w:val="000873B6"/>
    <w:rsid w:val="000A3D52"/>
    <w:rsid w:val="000A49CE"/>
    <w:rsid w:val="000B0A53"/>
    <w:rsid w:val="000B1BD1"/>
    <w:rsid w:val="000B32AC"/>
    <w:rsid w:val="000B79B2"/>
    <w:rsid w:val="000C18B3"/>
    <w:rsid w:val="000C4A30"/>
    <w:rsid w:val="000C7953"/>
    <w:rsid w:val="000D5529"/>
    <w:rsid w:val="000D79DC"/>
    <w:rsid w:val="000E2C40"/>
    <w:rsid w:val="000E312B"/>
    <w:rsid w:val="000E48E8"/>
    <w:rsid w:val="000E5AA4"/>
    <w:rsid w:val="000E6CB3"/>
    <w:rsid w:val="000E7D6A"/>
    <w:rsid w:val="000F1478"/>
    <w:rsid w:val="000F3795"/>
    <w:rsid w:val="000F61F7"/>
    <w:rsid w:val="000F71A8"/>
    <w:rsid w:val="0010507B"/>
    <w:rsid w:val="0011518A"/>
    <w:rsid w:val="00124A80"/>
    <w:rsid w:val="0012658D"/>
    <w:rsid w:val="001303E8"/>
    <w:rsid w:val="0013303E"/>
    <w:rsid w:val="001404DE"/>
    <w:rsid w:val="001467D7"/>
    <w:rsid w:val="00146941"/>
    <w:rsid w:val="0016193E"/>
    <w:rsid w:val="00161983"/>
    <w:rsid w:val="00161BB2"/>
    <w:rsid w:val="00164B4D"/>
    <w:rsid w:val="00170BA3"/>
    <w:rsid w:val="00171EA3"/>
    <w:rsid w:val="00173D60"/>
    <w:rsid w:val="00175838"/>
    <w:rsid w:val="00183E9F"/>
    <w:rsid w:val="001942A0"/>
    <w:rsid w:val="00194B32"/>
    <w:rsid w:val="00196080"/>
    <w:rsid w:val="00196893"/>
    <w:rsid w:val="001A3E1C"/>
    <w:rsid w:val="001C00E0"/>
    <w:rsid w:val="001C2DF2"/>
    <w:rsid w:val="001C45EF"/>
    <w:rsid w:val="001D1FB0"/>
    <w:rsid w:val="001D2B21"/>
    <w:rsid w:val="001D3B3E"/>
    <w:rsid w:val="001E4B6C"/>
    <w:rsid w:val="001E4E2C"/>
    <w:rsid w:val="001E5626"/>
    <w:rsid w:val="001F1CBE"/>
    <w:rsid w:val="00207059"/>
    <w:rsid w:val="0020777F"/>
    <w:rsid w:val="00210FED"/>
    <w:rsid w:val="00211626"/>
    <w:rsid w:val="00214103"/>
    <w:rsid w:val="00215B56"/>
    <w:rsid w:val="00222331"/>
    <w:rsid w:val="002265E5"/>
    <w:rsid w:val="002343D7"/>
    <w:rsid w:val="002344E8"/>
    <w:rsid w:val="00237F40"/>
    <w:rsid w:val="0024561A"/>
    <w:rsid w:val="0024763F"/>
    <w:rsid w:val="002502BE"/>
    <w:rsid w:val="002509C8"/>
    <w:rsid w:val="0025676F"/>
    <w:rsid w:val="00266E09"/>
    <w:rsid w:val="00287B8D"/>
    <w:rsid w:val="002900B7"/>
    <w:rsid w:val="00290803"/>
    <w:rsid w:val="00292B92"/>
    <w:rsid w:val="00296AC4"/>
    <w:rsid w:val="002A0793"/>
    <w:rsid w:val="002A08F7"/>
    <w:rsid w:val="002A2CF9"/>
    <w:rsid w:val="002A4C86"/>
    <w:rsid w:val="002A5860"/>
    <w:rsid w:val="002B435E"/>
    <w:rsid w:val="002C12BE"/>
    <w:rsid w:val="002C5780"/>
    <w:rsid w:val="002E1B85"/>
    <w:rsid w:val="002E2609"/>
    <w:rsid w:val="002E2F69"/>
    <w:rsid w:val="002E30E4"/>
    <w:rsid w:val="002E7E0F"/>
    <w:rsid w:val="002F6309"/>
    <w:rsid w:val="00303261"/>
    <w:rsid w:val="00311EE4"/>
    <w:rsid w:val="003151C7"/>
    <w:rsid w:val="00316AB6"/>
    <w:rsid w:val="00317C3E"/>
    <w:rsid w:val="00321BF4"/>
    <w:rsid w:val="003278DB"/>
    <w:rsid w:val="0033026A"/>
    <w:rsid w:val="00343660"/>
    <w:rsid w:val="00347D97"/>
    <w:rsid w:val="0035593D"/>
    <w:rsid w:val="0036307B"/>
    <w:rsid w:val="003644E3"/>
    <w:rsid w:val="003712E5"/>
    <w:rsid w:val="00375621"/>
    <w:rsid w:val="00376979"/>
    <w:rsid w:val="003771C6"/>
    <w:rsid w:val="00377B22"/>
    <w:rsid w:val="00380D72"/>
    <w:rsid w:val="00393BD0"/>
    <w:rsid w:val="00393DDA"/>
    <w:rsid w:val="003A138D"/>
    <w:rsid w:val="003A1B25"/>
    <w:rsid w:val="003A2478"/>
    <w:rsid w:val="003A3F69"/>
    <w:rsid w:val="003A7B23"/>
    <w:rsid w:val="003B75B0"/>
    <w:rsid w:val="003E270E"/>
    <w:rsid w:val="003E2D7C"/>
    <w:rsid w:val="003F29A6"/>
    <w:rsid w:val="003F36B5"/>
    <w:rsid w:val="003F6704"/>
    <w:rsid w:val="0040527A"/>
    <w:rsid w:val="00412034"/>
    <w:rsid w:val="00414504"/>
    <w:rsid w:val="00416CF3"/>
    <w:rsid w:val="00426677"/>
    <w:rsid w:val="00435B0C"/>
    <w:rsid w:val="00437507"/>
    <w:rsid w:val="0044239C"/>
    <w:rsid w:val="00452C26"/>
    <w:rsid w:val="0045474D"/>
    <w:rsid w:val="00456D12"/>
    <w:rsid w:val="004605D9"/>
    <w:rsid w:val="00461E4B"/>
    <w:rsid w:val="004648B6"/>
    <w:rsid w:val="00466511"/>
    <w:rsid w:val="00483BAE"/>
    <w:rsid w:val="004850B9"/>
    <w:rsid w:val="004907E1"/>
    <w:rsid w:val="004915D4"/>
    <w:rsid w:val="00496FC5"/>
    <w:rsid w:val="004A1DA2"/>
    <w:rsid w:val="004A3173"/>
    <w:rsid w:val="004A338B"/>
    <w:rsid w:val="004B4E32"/>
    <w:rsid w:val="004C32FF"/>
    <w:rsid w:val="004C672B"/>
    <w:rsid w:val="004D0DB4"/>
    <w:rsid w:val="004D1A85"/>
    <w:rsid w:val="004D3650"/>
    <w:rsid w:val="004D6006"/>
    <w:rsid w:val="004E2AC0"/>
    <w:rsid w:val="004E75A9"/>
    <w:rsid w:val="004F7E84"/>
    <w:rsid w:val="005012CF"/>
    <w:rsid w:val="00501A13"/>
    <w:rsid w:val="005077C9"/>
    <w:rsid w:val="005131D0"/>
    <w:rsid w:val="00514D29"/>
    <w:rsid w:val="00515569"/>
    <w:rsid w:val="00516167"/>
    <w:rsid w:val="00521FC6"/>
    <w:rsid w:val="00522A4A"/>
    <w:rsid w:val="00523557"/>
    <w:rsid w:val="00526A8F"/>
    <w:rsid w:val="005275AB"/>
    <w:rsid w:val="00533859"/>
    <w:rsid w:val="0053611D"/>
    <w:rsid w:val="00545108"/>
    <w:rsid w:val="00547BCF"/>
    <w:rsid w:val="00552509"/>
    <w:rsid w:val="00561BC1"/>
    <w:rsid w:val="005659C3"/>
    <w:rsid w:val="005711B8"/>
    <w:rsid w:val="005718F7"/>
    <w:rsid w:val="005745A0"/>
    <w:rsid w:val="00574D60"/>
    <w:rsid w:val="00577145"/>
    <w:rsid w:val="005831F5"/>
    <w:rsid w:val="00583B55"/>
    <w:rsid w:val="005852AD"/>
    <w:rsid w:val="00594ACF"/>
    <w:rsid w:val="005A1804"/>
    <w:rsid w:val="005A5947"/>
    <w:rsid w:val="005A6491"/>
    <w:rsid w:val="005B29B4"/>
    <w:rsid w:val="005D1D26"/>
    <w:rsid w:val="005D42CF"/>
    <w:rsid w:val="005D7324"/>
    <w:rsid w:val="005E5B67"/>
    <w:rsid w:val="005E7B46"/>
    <w:rsid w:val="005F32ED"/>
    <w:rsid w:val="005F5BCD"/>
    <w:rsid w:val="005F7A44"/>
    <w:rsid w:val="0060454F"/>
    <w:rsid w:val="0061225A"/>
    <w:rsid w:val="00613055"/>
    <w:rsid w:val="00621203"/>
    <w:rsid w:val="00625D21"/>
    <w:rsid w:val="0063232D"/>
    <w:rsid w:val="006323F7"/>
    <w:rsid w:val="00635C0E"/>
    <w:rsid w:val="00641005"/>
    <w:rsid w:val="00643B36"/>
    <w:rsid w:val="00647D16"/>
    <w:rsid w:val="00654C06"/>
    <w:rsid w:val="00657072"/>
    <w:rsid w:val="006607D1"/>
    <w:rsid w:val="00663C3D"/>
    <w:rsid w:val="00667FF8"/>
    <w:rsid w:val="0067116E"/>
    <w:rsid w:val="00676C72"/>
    <w:rsid w:val="00677D44"/>
    <w:rsid w:val="00681477"/>
    <w:rsid w:val="00682345"/>
    <w:rsid w:val="006831F4"/>
    <w:rsid w:val="006847D9"/>
    <w:rsid w:val="00685E0A"/>
    <w:rsid w:val="00691497"/>
    <w:rsid w:val="00697482"/>
    <w:rsid w:val="006A5A24"/>
    <w:rsid w:val="006C2F06"/>
    <w:rsid w:val="006C3325"/>
    <w:rsid w:val="006D3230"/>
    <w:rsid w:val="006D6C85"/>
    <w:rsid w:val="006D76E9"/>
    <w:rsid w:val="006E0D59"/>
    <w:rsid w:val="006E6F0F"/>
    <w:rsid w:val="006F79A8"/>
    <w:rsid w:val="007044FF"/>
    <w:rsid w:val="007052B2"/>
    <w:rsid w:val="00711410"/>
    <w:rsid w:val="00712A0C"/>
    <w:rsid w:val="00714F78"/>
    <w:rsid w:val="007162FD"/>
    <w:rsid w:val="0071741B"/>
    <w:rsid w:val="00720628"/>
    <w:rsid w:val="0072118B"/>
    <w:rsid w:val="00722F29"/>
    <w:rsid w:val="00747193"/>
    <w:rsid w:val="00747AE3"/>
    <w:rsid w:val="0075136D"/>
    <w:rsid w:val="007534D0"/>
    <w:rsid w:val="00761E7A"/>
    <w:rsid w:val="00762683"/>
    <w:rsid w:val="00763435"/>
    <w:rsid w:val="0077166F"/>
    <w:rsid w:val="00771A13"/>
    <w:rsid w:val="007748C2"/>
    <w:rsid w:val="00776710"/>
    <w:rsid w:val="00785174"/>
    <w:rsid w:val="0078695C"/>
    <w:rsid w:val="00786F2B"/>
    <w:rsid w:val="00791CA8"/>
    <w:rsid w:val="00792082"/>
    <w:rsid w:val="00796AE9"/>
    <w:rsid w:val="007A34A0"/>
    <w:rsid w:val="007A4881"/>
    <w:rsid w:val="007A59B1"/>
    <w:rsid w:val="007D58DA"/>
    <w:rsid w:val="007D5EF5"/>
    <w:rsid w:val="007D7363"/>
    <w:rsid w:val="007E415E"/>
    <w:rsid w:val="007E6255"/>
    <w:rsid w:val="007E7AB0"/>
    <w:rsid w:val="007F5A87"/>
    <w:rsid w:val="00800EB2"/>
    <w:rsid w:val="00802FF0"/>
    <w:rsid w:val="00804EC7"/>
    <w:rsid w:val="00805A6B"/>
    <w:rsid w:val="00806DD3"/>
    <w:rsid w:val="00810B8B"/>
    <w:rsid w:val="008130E4"/>
    <w:rsid w:val="00814E87"/>
    <w:rsid w:val="00831829"/>
    <w:rsid w:val="00836B60"/>
    <w:rsid w:val="008413F2"/>
    <w:rsid w:val="00846B60"/>
    <w:rsid w:val="00847260"/>
    <w:rsid w:val="008526BE"/>
    <w:rsid w:val="00855748"/>
    <w:rsid w:val="00856574"/>
    <w:rsid w:val="0086384C"/>
    <w:rsid w:val="008652E5"/>
    <w:rsid w:val="00866815"/>
    <w:rsid w:val="008710FA"/>
    <w:rsid w:val="0087406F"/>
    <w:rsid w:val="0087570B"/>
    <w:rsid w:val="0089151D"/>
    <w:rsid w:val="00892FEB"/>
    <w:rsid w:val="0089688D"/>
    <w:rsid w:val="008A0EBA"/>
    <w:rsid w:val="008A478D"/>
    <w:rsid w:val="008A4F35"/>
    <w:rsid w:val="008A60DF"/>
    <w:rsid w:val="008B0796"/>
    <w:rsid w:val="008C5105"/>
    <w:rsid w:val="008D68A3"/>
    <w:rsid w:val="008E37C8"/>
    <w:rsid w:val="008E5A77"/>
    <w:rsid w:val="008F480F"/>
    <w:rsid w:val="00906131"/>
    <w:rsid w:val="009130F7"/>
    <w:rsid w:val="00914CA9"/>
    <w:rsid w:val="0091637F"/>
    <w:rsid w:val="00920EC5"/>
    <w:rsid w:val="00921F84"/>
    <w:rsid w:val="009277DD"/>
    <w:rsid w:val="00935D10"/>
    <w:rsid w:val="009436EC"/>
    <w:rsid w:val="009442BB"/>
    <w:rsid w:val="0094743E"/>
    <w:rsid w:val="009527F8"/>
    <w:rsid w:val="00954B9C"/>
    <w:rsid w:val="00962B40"/>
    <w:rsid w:val="00964896"/>
    <w:rsid w:val="00965936"/>
    <w:rsid w:val="0097194D"/>
    <w:rsid w:val="00973A7B"/>
    <w:rsid w:val="00981B51"/>
    <w:rsid w:val="00987665"/>
    <w:rsid w:val="009A4C59"/>
    <w:rsid w:val="009A61EE"/>
    <w:rsid w:val="009A7690"/>
    <w:rsid w:val="009C2A25"/>
    <w:rsid w:val="009D7870"/>
    <w:rsid w:val="009E3408"/>
    <w:rsid w:val="009E665B"/>
    <w:rsid w:val="009E7805"/>
    <w:rsid w:val="009F1D4D"/>
    <w:rsid w:val="009F7848"/>
    <w:rsid w:val="00A00029"/>
    <w:rsid w:val="00A069C3"/>
    <w:rsid w:val="00A07469"/>
    <w:rsid w:val="00A16778"/>
    <w:rsid w:val="00A2199A"/>
    <w:rsid w:val="00A264D7"/>
    <w:rsid w:val="00A3029A"/>
    <w:rsid w:val="00A414D4"/>
    <w:rsid w:val="00A44956"/>
    <w:rsid w:val="00A46B0E"/>
    <w:rsid w:val="00A530C4"/>
    <w:rsid w:val="00A566DC"/>
    <w:rsid w:val="00A60888"/>
    <w:rsid w:val="00A62792"/>
    <w:rsid w:val="00A62B37"/>
    <w:rsid w:val="00A70C8A"/>
    <w:rsid w:val="00A80DB0"/>
    <w:rsid w:val="00A856FB"/>
    <w:rsid w:val="00A859DE"/>
    <w:rsid w:val="00A901D8"/>
    <w:rsid w:val="00A93ACD"/>
    <w:rsid w:val="00A95062"/>
    <w:rsid w:val="00A9732C"/>
    <w:rsid w:val="00AA1EA1"/>
    <w:rsid w:val="00AA259E"/>
    <w:rsid w:val="00AB713B"/>
    <w:rsid w:val="00AC174E"/>
    <w:rsid w:val="00AC226C"/>
    <w:rsid w:val="00AC413F"/>
    <w:rsid w:val="00AD3BBB"/>
    <w:rsid w:val="00AD6F72"/>
    <w:rsid w:val="00AE0F61"/>
    <w:rsid w:val="00AE108F"/>
    <w:rsid w:val="00AE504F"/>
    <w:rsid w:val="00AE7356"/>
    <w:rsid w:val="00AE7D42"/>
    <w:rsid w:val="00AF0E57"/>
    <w:rsid w:val="00AF6364"/>
    <w:rsid w:val="00B001CE"/>
    <w:rsid w:val="00B03FA9"/>
    <w:rsid w:val="00B13BB4"/>
    <w:rsid w:val="00B16989"/>
    <w:rsid w:val="00B17CAE"/>
    <w:rsid w:val="00B203C9"/>
    <w:rsid w:val="00B235CF"/>
    <w:rsid w:val="00B41A75"/>
    <w:rsid w:val="00B60293"/>
    <w:rsid w:val="00B712F6"/>
    <w:rsid w:val="00B71705"/>
    <w:rsid w:val="00B723A2"/>
    <w:rsid w:val="00B76047"/>
    <w:rsid w:val="00B76476"/>
    <w:rsid w:val="00B80E86"/>
    <w:rsid w:val="00B876F3"/>
    <w:rsid w:val="00B87EEC"/>
    <w:rsid w:val="00B9250B"/>
    <w:rsid w:val="00B932BE"/>
    <w:rsid w:val="00B94F07"/>
    <w:rsid w:val="00B94F0E"/>
    <w:rsid w:val="00BA2E87"/>
    <w:rsid w:val="00BA5ED7"/>
    <w:rsid w:val="00BB0FC2"/>
    <w:rsid w:val="00BB23AD"/>
    <w:rsid w:val="00BB72E7"/>
    <w:rsid w:val="00BC523D"/>
    <w:rsid w:val="00BC7A15"/>
    <w:rsid w:val="00BD1D5F"/>
    <w:rsid w:val="00BD21D8"/>
    <w:rsid w:val="00BD41C1"/>
    <w:rsid w:val="00BD7D43"/>
    <w:rsid w:val="00BE4246"/>
    <w:rsid w:val="00BE55DA"/>
    <w:rsid w:val="00BF5F42"/>
    <w:rsid w:val="00C128CB"/>
    <w:rsid w:val="00C16A4D"/>
    <w:rsid w:val="00C17189"/>
    <w:rsid w:val="00C21892"/>
    <w:rsid w:val="00C26EE9"/>
    <w:rsid w:val="00C40D85"/>
    <w:rsid w:val="00C42788"/>
    <w:rsid w:val="00C465C4"/>
    <w:rsid w:val="00C47BAC"/>
    <w:rsid w:val="00C52352"/>
    <w:rsid w:val="00C60F57"/>
    <w:rsid w:val="00C616A9"/>
    <w:rsid w:val="00C62317"/>
    <w:rsid w:val="00C672EA"/>
    <w:rsid w:val="00C674E2"/>
    <w:rsid w:val="00C70A98"/>
    <w:rsid w:val="00C7517B"/>
    <w:rsid w:val="00C808AD"/>
    <w:rsid w:val="00C8188A"/>
    <w:rsid w:val="00C82667"/>
    <w:rsid w:val="00C868B5"/>
    <w:rsid w:val="00C9099E"/>
    <w:rsid w:val="00CA50F4"/>
    <w:rsid w:val="00CA521B"/>
    <w:rsid w:val="00CA5CB2"/>
    <w:rsid w:val="00CB2773"/>
    <w:rsid w:val="00CB5296"/>
    <w:rsid w:val="00CB7158"/>
    <w:rsid w:val="00CC47E5"/>
    <w:rsid w:val="00CC4FDD"/>
    <w:rsid w:val="00CD6D5E"/>
    <w:rsid w:val="00CF0615"/>
    <w:rsid w:val="00CF416E"/>
    <w:rsid w:val="00CF7ADB"/>
    <w:rsid w:val="00D026AD"/>
    <w:rsid w:val="00D050E3"/>
    <w:rsid w:val="00D14952"/>
    <w:rsid w:val="00D218FA"/>
    <w:rsid w:val="00D25A21"/>
    <w:rsid w:val="00D27A14"/>
    <w:rsid w:val="00D27A1A"/>
    <w:rsid w:val="00D35660"/>
    <w:rsid w:val="00D35B10"/>
    <w:rsid w:val="00D36B12"/>
    <w:rsid w:val="00D417FE"/>
    <w:rsid w:val="00D43BF1"/>
    <w:rsid w:val="00D43E44"/>
    <w:rsid w:val="00D44EF5"/>
    <w:rsid w:val="00D567BE"/>
    <w:rsid w:val="00D62741"/>
    <w:rsid w:val="00D63AB3"/>
    <w:rsid w:val="00D653E2"/>
    <w:rsid w:val="00D7500E"/>
    <w:rsid w:val="00D76641"/>
    <w:rsid w:val="00D924C1"/>
    <w:rsid w:val="00D9491E"/>
    <w:rsid w:val="00DA4A0D"/>
    <w:rsid w:val="00DA4CA5"/>
    <w:rsid w:val="00DB3E4C"/>
    <w:rsid w:val="00DC1698"/>
    <w:rsid w:val="00DC61D7"/>
    <w:rsid w:val="00DD2603"/>
    <w:rsid w:val="00DE147C"/>
    <w:rsid w:val="00DF00EB"/>
    <w:rsid w:val="00DF1914"/>
    <w:rsid w:val="00DF651F"/>
    <w:rsid w:val="00DF7B7C"/>
    <w:rsid w:val="00E01FE6"/>
    <w:rsid w:val="00E02CE0"/>
    <w:rsid w:val="00E11D9E"/>
    <w:rsid w:val="00E12476"/>
    <w:rsid w:val="00E1339C"/>
    <w:rsid w:val="00E23FDA"/>
    <w:rsid w:val="00E240D7"/>
    <w:rsid w:val="00E34140"/>
    <w:rsid w:val="00E35D13"/>
    <w:rsid w:val="00E42713"/>
    <w:rsid w:val="00E445AF"/>
    <w:rsid w:val="00E4559A"/>
    <w:rsid w:val="00E45769"/>
    <w:rsid w:val="00E46EAE"/>
    <w:rsid w:val="00E50F50"/>
    <w:rsid w:val="00E51B13"/>
    <w:rsid w:val="00E520AB"/>
    <w:rsid w:val="00E54BA4"/>
    <w:rsid w:val="00E5585E"/>
    <w:rsid w:val="00E55FCE"/>
    <w:rsid w:val="00E64EE4"/>
    <w:rsid w:val="00E66A3E"/>
    <w:rsid w:val="00E715CB"/>
    <w:rsid w:val="00E75D87"/>
    <w:rsid w:val="00E80F78"/>
    <w:rsid w:val="00E83EE1"/>
    <w:rsid w:val="00E91960"/>
    <w:rsid w:val="00E939E5"/>
    <w:rsid w:val="00E95077"/>
    <w:rsid w:val="00E955F7"/>
    <w:rsid w:val="00E9567A"/>
    <w:rsid w:val="00E960D9"/>
    <w:rsid w:val="00EA0CAC"/>
    <w:rsid w:val="00EA2CC3"/>
    <w:rsid w:val="00EA3F9E"/>
    <w:rsid w:val="00EA4D7F"/>
    <w:rsid w:val="00EA7F1F"/>
    <w:rsid w:val="00EB1DFD"/>
    <w:rsid w:val="00EB23D5"/>
    <w:rsid w:val="00EB3BC2"/>
    <w:rsid w:val="00EB4170"/>
    <w:rsid w:val="00EB564F"/>
    <w:rsid w:val="00EB6A0F"/>
    <w:rsid w:val="00EC26B1"/>
    <w:rsid w:val="00EE02A2"/>
    <w:rsid w:val="00EE22AA"/>
    <w:rsid w:val="00EE30A2"/>
    <w:rsid w:val="00EF5A9C"/>
    <w:rsid w:val="00F0037A"/>
    <w:rsid w:val="00F02318"/>
    <w:rsid w:val="00F0763D"/>
    <w:rsid w:val="00F21547"/>
    <w:rsid w:val="00F22614"/>
    <w:rsid w:val="00F23A8C"/>
    <w:rsid w:val="00F27C99"/>
    <w:rsid w:val="00F31E4A"/>
    <w:rsid w:val="00F359E3"/>
    <w:rsid w:val="00F378B6"/>
    <w:rsid w:val="00F37DB3"/>
    <w:rsid w:val="00F427D5"/>
    <w:rsid w:val="00F4304B"/>
    <w:rsid w:val="00F46835"/>
    <w:rsid w:val="00F46A07"/>
    <w:rsid w:val="00F479A9"/>
    <w:rsid w:val="00F627B2"/>
    <w:rsid w:val="00F656FE"/>
    <w:rsid w:val="00F84FD2"/>
    <w:rsid w:val="00F86F02"/>
    <w:rsid w:val="00F87AE3"/>
    <w:rsid w:val="00F925DA"/>
    <w:rsid w:val="00F941D1"/>
    <w:rsid w:val="00F948F6"/>
    <w:rsid w:val="00F949F8"/>
    <w:rsid w:val="00F97C4A"/>
    <w:rsid w:val="00FA6CBB"/>
    <w:rsid w:val="00FB071F"/>
    <w:rsid w:val="00FB1E6E"/>
    <w:rsid w:val="00FC6AC0"/>
    <w:rsid w:val="00FF07E9"/>
    <w:rsid w:val="00FF132A"/>
    <w:rsid w:val="00FF156D"/>
    <w:rsid w:val="00FF1B93"/>
    <w:rsid w:val="00FF2B0F"/>
    <w:rsid w:val="00FF3983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82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92"/>
    <w:pPr>
      <w:spacing w:after="200" w:line="360" w:lineRule="auto"/>
      <w:jc w:val="both"/>
    </w:pPr>
    <w:rPr>
      <w:rFonts w:ascii="Calibri" w:hAnsi="Calibri"/>
      <w:sz w:val="22"/>
      <w:szCs w:val="22"/>
      <w:lang w:eastAsia="en-US"/>
    </w:rPr>
  </w:style>
  <w:style w:type="paragraph" w:styleId="Ttulo1">
    <w:name w:val="heading 1"/>
    <w:basedOn w:val="Ttulo2"/>
    <w:next w:val="Normal"/>
    <w:link w:val="Ttulo1Car"/>
    <w:uiPriority w:val="9"/>
    <w:qFormat/>
    <w:rsid w:val="00082D17"/>
    <w:pPr>
      <w:numPr>
        <w:ilvl w:val="0"/>
      </w:numPr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D17"/>
    <w:pPr>
      <w:keepNext/>
      <w:keepLines/>
      <w:numPr>
        <w:ilvl w:val="1"/>
        <w:numId w:val="1"/>
      </w:numPr>
      <w:spacing w:after="240"/>
      <w:outlineLvl w:val="1"/>
    </w:pPr>
    <w:rPr>
      <w:b/>
      <w:bCs/>
      <w:sz w:val="24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25A21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2D17"/>
    <w:pPr>
      <w:keepNext/>
      <w:keepLines/>
      <w:numPr>
        <w:ilvl w:val="5"/>
        <w:numId w:val="1"/>
      </w:numPr>
      <w:spacing w:before="200" w:after="0"/>
      <w:outlineLvl w:val="5"/>
    </w:pPr>
    <w:rPr>
      <w:b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2D17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D17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"/>
      </w:numPr>
      <w:spacing w:before="200" w:after="0"/>
      <w:outlineLvl w:val="8"/>
    </w:pPr>
    <w:rPr>
      <w:rFonts w:ascii="Arial" w:hAnsi="Arial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iPriority w:val="99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C672EA"/>
  </w:style>
  <w:style w:type="paragraph" w:styleId="Piedepgina">
    <w:name w:val="footer"/>
    <w:basedOn w:val="Normal"/>
    <w:link w:val="PiedepginaCar"/>
    <w:uiPriority w:val="99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EA"/>
  </w:style>
  <w:style w:type="character" w:customStyle="1" w:styleId="Ttulo1Car">
    <w:name w:val="Título 1 Car"/>
    <w:link w:val="Ttulo1"/>
    <w:uiPriority w:val="9"/>
    <w:rsid w:val="00082D17"/>
    <w:rPr>
      <w:rFonts w:ascii="Calibri" w:hAnsi="Calibri"/>
      <w:b/>
      <w:bCs/>
      <w:sz w:val="28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AC413F"/>
    <w:pPr>
      <w:ind w:left="720"/>
      <w:contextualSpacing/>
    </w:pPr>
  </w:style>
  <w:style w:type="character" w:customStyle="1" w:styleId="Ttulo2Car">
    <w:name w:val="Título 2 Car"/>
    <w:link w:val="Ttulo2"/>
    <w:uiPriority w:val="9"/>
    <w:rsid w:val="00082D17"/>
    <w:rPr>
      <w:rFonts w:ascii="Calibri" w:hAnsi="Calibri"/>
      <w:b/>
      <w:bCs/>
      <w:sz w:val="24"/>
      <w:szCs w:val="26"/>
      <w:lang w:eastAsia="en-US"/>
    </w:rPr>
  </w:style>
  <w:style w:type="paragraph" w:styleId="Sinespaciado">
    <w:name w:val="No Spacing"/>
    <w:link w:val="SinespaciadoCar"/>
    <w:uiPriority w:val="1"/>
    <w:qFormat/>
    <w:rsid w:val="00082D17"/>
    <w:pPr>
      <w:jc w:val="both"/>
    </w:pPr>
    <w:rPr>
      <w:rFonts w:ascii="Calibri" w:hAnsi="Calibr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A4C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4EE4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Hipervnculo">
    <w:name w:val="Hyperlink"/>
    <w:uiPriority w:val="99"/>
    <w:unhideWhenUsed/>
    <w:rsid w:val="009A4C5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292B92"/>
    <w:rPr>
      <w:rFonts w:ascii="Calibri" w:hAnsi="Calibri"/>
      <w:b/>
      <w:bCs/>
      <w:sz w:val="24"/>
      <w:szCs w:val="2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D17"/>
    <w:pPr>
      <w:numPr>
        <w:ilvl w:val="1"/>
      </w:numPr>
    </w:pPr>
    <w:rPr>
      <w:i/>
      <w:iCs/>
      <w:spacing w:val="15"/>
      <w:szCs w:val="24"/>
    </w:rPr>
  </w:style>
  <w:style w:type="character" w:customStyle="1" w:styleId="SubttuloCar">
    <w:name w:val="Subtítulo Car"/>
    <w:link w:val="Subttulo"/>
    <w:uiPriority w:val="11"/>
    <w:rsid w:val="00082D17"/>
    <w:rPr>
      <w:rFonts w:ascii="Calibri" w:eastAsia="Times New Roman" w:hAnsi="Calibri" w:cs="Times New Roman"/>
      <w:i/>
      <w:iCs/>
      <w:spacing w:val="15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855748"/>
    <w:rPr>
      <w:rFonts w:ascii="Arial" w:hAnsi="Arial"/>
      <w:b/>
      <w:bCs/>
      <w:i/>
      <w:iCs/>
      <w:sz w:val="24"/>
    </w:rPr>
  </w:style>
  <w:style w:type="character" w:styleId="nfasisintenso">
    <w:name w:val="Intense Emphasis"/>
    <w:uiPriority w:val="21"/>
    <w:qFormat/>
    <w:rsid w:val="00CF7ADB"/>
    <w:rPr>
      <w:b/>
      <w:bCs/>
      <w:i/>
      <w:iCs/>
      <w:color w:val="auto"/>
    </w:rPr>
  </w:style>
  <w:style w:type="character" w:customStyle="1" w:styleId="Ttulo4Car">
    <w:name w:val="Título 4 Car"/>
    <w:link w:val="Ttulo4"/>
    <w:uiPriority w:val="9"/>
    <w:rsid w:val="00D35660"/>
    <w:rPr>
      <w:rFonts w:ascii="Calibri" w:hAnsi="Calibri"/>
      <w:b/>
      <w:sz w:val="22"/>
      <w:szCs w:val="22"/>
      <w:lang w:eastAsia="en-US"/>
    </w:rPr>
  </w:style>
  <w:style w:type="paragraph" w:styleId="Ttulo">
    <w:name w:val="Title"/>
    <w:aliases w:val="Títular"/>
    <w:basedOn w:val="Normal"/>
    <w:next w:val="Normal"/>
    <w:link w:val="TtuloCar"/>
    <w:uiPriority w:val="10"/>
    <w:rsid w:val="00855748"/>
    <w:pPr>
      <w:pBdr>
        <w:bottom w:val="single" w:sz="8" w:space="4" w:color="4F81BD"/>
      </w:pBdr>
      <w:spacing w:after="300" w:line="240" w:lineRule="auto"/>
      <w:contextualSpacing/>
    </w:pPr>
    <w:rPr>
      <w:rFonts w:ascii="Arial" w:hAnsi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aliases w:val="Títular Car"/>
    <w:link w:val="Ttulo"/>
    <w:uiPriority w:val="10"/>
    <w:rsid w:val="00855748"/>
    <w:rPr>
      <w:rFonts w:ascii="Arial" w:eastAsia="Times New Roman" w:hAnsi="Arial" w:cs="Times New Roman"/>
      <w:color w:val="17365D"/>
      <w:spacing w:val="5"/>
      <w:kern w:val="28"/>
      <w:sz w:val="52"/>
      <w:szCs w:val="5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55748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B29B4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tulo5Car">
    <w:name w:val="Título 5 Car"/>
    <w:link w:val="Ttulo5"/>
    <w:uiPriority w:val="9"/>
    <w:rsid w:val="00D35660"/>
    <w:rPr>
      <w:rFonts w:ascii="Calibri" w:hAnsi="Calibri"/>
      <w:b/>
      <w:sz w:val="22"/>
      <w:szCs w:val="22"/>
      <w:lang w:eastAsia="en-US"/>
    </w:rPr>
  </w:style>
  <w:style w:type="paragraph" w:customStyle="1" w:styleId="Default">
    <w:name w:val="Default"/>
    <w:rsid w:val="00B60293"/>
    <w:pPr>
      <w:autoSpaceDE w:val="0"/>
      <w:autoSpaceDN w:val="0"/>
      <w:adjustRightInd w:val="0"/>
      <w:jc w:val="both"/>
    </w:pPr>
    <w:rPr>
      <w:color w:val="000000"/>
      <w:sz w:val="24"/>
      <w:szCs w:val="24"/>
      <w:lang w:eastAsia="en-US"/>
    </w:rPr>
  </w:style>
  <w:style w:type="character" w:styleId="Textodelmarcadordeposicin">
    <w:name w:val="Placeholder Text"/>
    <w:uiPriority w:val="99"/>
    <w:semiHidden/>
    <w:rsid w:val="00E960D9"/>
    <w:rPr>
      <w:color w:val="808080"/>
    </w:rPr>
  </w:style>
  <w:style w:type="character" w:customStyle="1" w:styleId="Ttulo6Car">
    <w:name w:val="Título 6 Car"/>
    <w:link w:val="Ttulo6"/>
    <w:uiPriority w:val="9"/>
    <w:rsid w:val="00082D17"/>
    <w:rPr>
      <w:rFonts w:ascii="Calibri" w:hAnsi="Calibri"/>
      <w:b/>
      <w:i/>
      <w:i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rsid w:val="00082D17"/>
    <w:rPr>
      <w:rFonts w:ascii="Calibri" w:hAnsi="Calibri"/>
      <w:i/>
      <w:iCs/>
      <w:color w:val="404040"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082D17"/>
    <w:rPr>
      <w:rFonts w:ascii="Calibri" w:hAnsi="Calibri"/>
      <w:color w:val="404040"/>
      <w:lang w:eastAsia="en-US"/>
    </w:rPr>
  </w:style>
  <w:style w:type="character" w:customStyle="1" w:styleId="Ttulo9Car">
    <w:name w:val="Título 9 Car"/>
    <w:link w:val="Ttulo9"/>
    <w:uiPriority w:val="9"/>
    <w:semiHidden/>
    <w:rsid w:val="00722F29"/>
    <w:rPr>
      <w:rFonts w:ascii="Arial" w:hAnsi="Arial"/>
      <w:i/>
      <w:iCs/>
      <w:color w:val="404040"/>
      <w:lang w:eastAsia="en-US"/>
    </w:rPr>
  </w:style>
  <w:style w:type="table" w:styleId="Tablaconcuadrcula">
    <w:name w:val="Table Grid"/>
    <w:basedOn w:val="Tablanormal"/>
    <w:rsid w:val="00EE30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Tabla">
    <w:name w:val="Tabla"/>
    <w:basedOn w:val="Normal"/>
    <w:link w:val="TablaCar"/>
    <w:qFormat/>
    <w:rsid w:val="00082D17"/>
    <w:pPr>
      <w:spacing w:before="60" w:after="60" w:line="240" w:lineRule="auto"/>
    </w:pPr>
    <w:rPr>
      <w:rFonts w:cs="Arial"/>
      <w:color w:val="000000"/>
      <w:szCs w:val="20"/>
      <w:lang w:eastAsia="es-ES"/>
    </w:rPr>
  </w:style>
  <w:style w:type="paragraph" w:customStyle="1" w:styleId="ComentarioTabla">
    <w:name w:val="Comentario Tabla"/>
    <w:basedOn w:val="Tabla"/>
    <w:link w:val="ComentarioTablaCar"/>
    <w:qFormat/>
    <w:rsid w:val="00082D17"/>
    <w:rPr>
      <w:sz w:val="14"/>
      <w:szCs w:val="14"/>
    </w:rPr>
  </w:style>
  <w:style w:type="character" w:customStyle="1" w:styleId="TablaCar">
    <w:name w:val="Tabla Car"/>
    <w:link w:val="Tabla"/>
    <w:rsid w:val="00082D17"/>
    <w:rPr>
      <w:rFonts w:ascii="Calibri" w:eastAsia="Times New Roman" w:hAnsi="Calibri" w:cs="Arial"/>
      <w:color w:val="000000"/>
      <w:szCs w:val="20"/>
      <w:lang w:eastAsia="es-ES"/>
    </w:rPr>
  </w:style>
  <w:style w:type="paragraph" w:customStyle="1" w:styleId="Cenefa">
    <w:name w:val="Cenefa"/>
    <w:basedOn w:val="Tabla"/>
    <w:link w:val="CenefaCar"/>
    <w:qFormat/>
    <w:rsid w:val="00082D17"/>
    <w:pPr>
      <w:spacing w:before="0" w:after="0"/>
    </w:pPr>
    <w:rPr>
      <w:sz w:val="8"/>
      <w:szCs w:val="8"/>
    </w:rPr>
  </w:style>
  <w:style w:type="character" w:customStyle="1" w:styleId="ComentarioTablaCar">
    <w:name w:val="Comentario Tabla Car"/>
    <w:link w:val="ComentarioTabla"/>
    <w:rsid w:val="00082D17"/>
    <w:rPr>
      <w:rFonts w:ascii="Calibri" w:eastAsia="Times New Roman" w:hAnsi="Calibri" w:cs="Arial"/>
      <w:color w:val="000000"/>
      <w:sz w:val="14"/>
      <w:szCs w:val="14"/>
      <w:lang w:eastAsia="es-ES"/>
    </w:rPr>
  </w:style>
  <w:style w:type="character" w:customStyle="1" w:styleId="CenefaCar">
    <w:name w:val="Cenefa Car"/>
    <w:link w:val="Cenefa"/>
    <w:rsid w:val="00082D17"/>
    <w:rPr>
      <w:rFonts w:ascii="Calibri" w:eastAsia="Times New Roman" w:hAnsi="Calibri" w:cs="Arial"/>
      <w:color w:val="000000"/>
      <w:sz w:val="8"/>
      <w:szCs w:val="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643B36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643B36"/>
    <w:rPr>
      <w:rFonts w:ascii="Arial" w:hAnsi="Arial"/>
      <w:i/>
      <w:iCs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C616A9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eastAsia="es-ES"/>
    </w:rPr>
  </w:style>
  <w:style w:type="character" w:styleId="Textoennegrita">
    <w:name w:val="Strong"/>
    <w:uiPriority w:val="22"/>
    <w:qFormat/>
    <w:rsid w:val="00C616A9"/>
    <w:rPr>
      <w:b/>
      <w:bCs/>
    </w:rPr>
  </w:style>
  <w:style w:type="character" w:customStyle="1" w:styleId="apple-converted-space">
    <w:name w:val="apple-converted-space"/>
    <w:basedOn w:val="Fuentedeprrafopredeter"/>
    <w:rsid w:val="00C616A9"/>
  </w:style>
  <w:style w:type="character" w:styleId="nfasis">
    <w:name w:val="Emphasis"/>
    <w:uiPriority w:val="20"/>
    <w:qFormat/>
    <w:rsid w:val="005659C3"/>
    <w:rPr>
      <w:i/>
      <w:iCs/>
    </w:rPr>
  </w:style>
  <w:style w:type="character" w:styleId="CdigoHTML">
    <w:name w:val="HTML Code"/>
    <w:uiPriority w:val="99"/>
    <w:semiHidden/>
    <w:unhideWhenUsed/>
    <w:rsid w:val="005659C3"/>
    <w:rPr>
      <w:rFonts w:ascii="Courier New" w:eastAsia="Times New Roman" w:hAnsi="Courier New" w:cs="Courier New"/>
      <w:sz w:val="20"/>
      <w:szCs w:val="20"/>
    </w:rPr>
  </w:style>
  <w:style w:type="character" w:styleId="nfasissutil">
    <w:name w:val="Subtle Emphasis"/>
    <w:uiPriority w:val="19"/>
    <w:qFormat/>
    <w:rsid w:val="00082D17"/>
    <w:rPr>
      <w:rFonts w:ascii="Calibri" w:hAnsi="Calibri"/>
      <w:i/>
      <w:iCs/>
      <w:color w:val="808080"/>
      <w:sz w:val="22"/>
    </w:rPr>
  </w:style>
  <w:style w:type="paragraph" w:styleId="Textonotapie">
    <w:name w:val="footnote text"/>
    <w:basedOn w:val="Normal"/>
    <w:link w:val="TextonotapieCar"/>
    <w:semiHidden/>
    <w:rsid w:val="00AB713B"/>
    <w:pPr>
      <w:spacing w:after="0" w:line="240" w:lineRule="auto"/>
      <w:jc w:val="left"/>
    </w:pPr>
    <w:rPr>
      <w:rFonts w:ascii="Times New Roman" w:hAnsi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link w:val="Textonotapie"/>
    <w:semiHidden/>
    <w:rsid w:val="00AB713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rsid w:val="008A4F35"/>
  </w:style>
  <w:style w:type="character" w:customStyle="1" w:styleId="SinespaciadoCar">
    <w:name w:val="Sin espaciado Car"/>
    <w:basedOn w:val="Fuentedeprrafopredeter"/>
    <w:link w:val="Sinespaciado"/>
    <w:uiPriority w:val="1"/>
    <w:rsid w:val="00F46A07"/>
    <w:rPr>
      <w:rFonts w:ascii="Calibri" w:hAnsi="Calibr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E64EE4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64EE4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E64EE4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4EE4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64EE4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64EE4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7E6255"/>
    <w:pPr>
      <w:spacing w:line="201" w:lineRule="atLeast"/>
      <w:jc w:val="left"/>
    </w:pPr>
    <w:rPr>
      <w:rFonts w:ascii="Arial" w:eastAsiaTheme="minorHAnsi" w:hAnsi="Arial" w:cs="Arial"/>
      <w:color w:val="auto"/>
    </w:rPr>
  </w:style>
  <w:style w:type="paragraph" w:customStyle="1" w:styleId="Pa15">
    <w:name w:val="Pa15"/>
    <w:basedOn w:val="Default"/>
    <w:next w:val="Default"/>
    <w:uiPriority w:val="99"/>
    <w:rsid w:val="007E6255"/>
    <w:pPr>
      <w:spacing w:line="201" w:lineRule="atLeast"/>
      <w:jc w:val="left"/>
    </w:pPr>
    <w:rPr>
      <w:rFonts w:ascii="Arial" w:eastAsiaTheme="minorHAnsi" w:hAnsi="Arial" w:cs="Arial"/>
      <w:color w:val="auto"/>
    </w:rPr>
  </w:style>
  <w:style w:type="character" w:customStyle="1" w:styleId="st">
    <w:name w:val="st"/>
    <w:basedOn w:val="Fuentedeprrafopredeter"/>
    <w:rsid w:val="007E6255"/>
  </w:style>
  <w:style w:type="paragraph" w:customStyle="1" w:styleId="Vieta2">
    <w:name w:val="Viñeta 2"/>
    <w:basedOn w:val="Normal"/>
    <w:rsid w:val="007E6255"/>
    <w:pPr>
      <w:numPr>
        <w:numId w:val="2"/>
      </w:numPr>
      <w:spacing w:before="60" w:after="120" w:line="288" w:lineRule="auto"/>
    </w:pPr>
    <w:rPr>
      <w:rFonts w:ascii="Trebuchet MS" w:hAnsi="Trebuchet MS"/>
      <w:sz w:val="18"/>
      <w:szCs w:val="18"/>
      <w:lang w:eastAsia="es-ES"/>
    </w:rPr>
  </w:style>
  <w:style w:type="paragraph" w:customStyle="1" w:styleId="Textoprrafonormal">
    <w:name w:val="Texto párrafo normal"/>
    <w:basedOn w:val="Normal"/>
    <w:rsid w:val="007E6255"/>
    <w:pPr>
      <w:spacing w:before="60" w:after="120" w:line="288" w:lineRule="auto"/>
      <w:ind w:firstLine="284"/>
    </w:pPr>
    <w:rPr>
      <w:rFonts w:ascii="Trebuchet MS" w:hAnsi="Trebuchet MS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2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255"/>
    <w:pPr>
      <w:spacing w:line="240" w:lineRule="auto"/>
    </w:pPr>
    <w:rPr>
      <w:rFonts w:ascii="Arial" w:eastAsiaTheme="minorHAnsi" w:hAnsi="Arial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255"/>
    <w:rPr>
      <w:rFonts w:ascii="Arial" w:eastAsiaTheme="minorHAnsi" w:hAnsi="Arial" w:cstheme="minorBid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2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255"/>
    <w:rPr>
      <w:rFonts w:ascii="Arial" w:eastAsiaTheme="minorHAnsi" w:hAnsi="Arial" w:cstheme="minorBidi"/>
      <w:b/>
      <w:bCs/>
      <w:lang w:eastAsia="en-US"/>
    </w:rPr>
  </w:style>
  <w:style w:type="paragraph" w:styleId="Revisin">
    <w:name w:val="Revision"/>
    <w:hidden/>
    <w:uiPriority w:val="99"/>
    <w:semiHidden/>
    <w:rsid w:val="007E6255"/>
    <w:rPr>
      <w:rFonts w:ascii="Arial" w:eastAsiaTheme="minorHAnsi" w:hAnsi="Arial" w:cstheme="minorBidi"/>
      <w:sz w:val="24"/>
      <w:szCs w:val="22"/>
      <w:lang w:eastAsia="en-US"/>
    </w:rPr>
  </w:style>
  <w:style w:type="paragraph" w:styleId="Listaconvietas">
    <w:name w:val="List Bullet"/>
    <w:basedOn w:val="Normal"/>
    <w:uiPriority w:val="99"/>
    <w:unhideWhenUsed/>
    <w:rsid w:val="007E6255"/>
    <w:pPr>
      <w:numPr>
        <w:numId w:val="3"/>
      </w:numPr>
      <w:spacing w:line="276" w:lineRule="auto"/>
      <w:contextualSpacing/>
    </w:pPr>
    <w:rPr>
      <w:rFonts w:ascii="Arial" w:eastAsiaTheme="minorHAnsi" w:hAnsi="Arial" w:cstheme="minorBidi"/>
      <w:sz w:val="24"/>
    </w:rPr>
  </w:style>
  <w:style w:type="character" w:customStyle="1" w:styleId="corchete-llamada1">
    <w:name w:val="corchete-llamada1"/>
    <w:basedOn w:val="Fuentedeprrafopredeter"/>
    <w:rsid w:val="007E6255"/>
    <w:rPr>
      <w:vanish/>
      <w:webHidden w:val="0"/>
      <w:specVanish w:val="0"/>
    </w:rPr>
  </w:style>
  <w:style w:type="paragraph" w:customStyle="1" w:styleId="IlustracinyTabla">
    <w:name w:val="Ilustración y Tabla"/>
    <w:basedOn w:val="Descripcin"/>
    <w:next w:val="Normal"/>
    <w:autoRedefine/>
    <w:rsid w:val="007E6255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6255"/>
    <w:pPr>
      <w:spacing w:line="240" w:lineRule="auto"/>
    </w:pPr>
    <w:rPr>
      <w:rFonts w:ascii="Arial" w:eastAsiaTheme="minorHAnsi" w:hAnsi="Arial" w:cstheme="minorBidi"/>
      <w:b/>
      <w:bCs/>
      <w:color w:val="4F81BD" w:themeColor="accent1"/>
      <w:sz w:val="18"/>
      <w:szCs w:val="18"/>
    </w:rPr>
  </w:style>
  <w:style w:type="paragraph" w:customStyle="1" w:styleId="TablaAnexo">
    <w:name w:val="Tabla Anexo"/>
    <w:basedOn w:val="Normal"/>
    <w:link w:val="TablaAnexoCar"/>
    <w:qFormat/>
    <w:rsid w:val="007E6255"/>
    <w:pPr>
      <w:spacing w:after="0" w:line="240" w:lineRule="auto"/>
      <w:jc w:val="center"/>
    </w:pPr>
    <w:rPr>
      <w:rFonts w:ascii="Times New Roman" w:hAnsi="Times New Roman"/>
      <w:sz w:val="16"/>
      <w:szCs w:val="16"/>
      <w:lang w:val="es-ES_tradnl" w:eastAsia="ar-SA"/>
    </w:rPr>
  </w:style>
  <w:style w:type="character" w:customStyle="1" w:styleId="TablaAnexoCar">
    <w:name w:val="Tabla Anexo Car"/>
    <w:link w:val="TablaAnexo"/>
    <w:rsid w:val="007E6255"/>
    <w:rPr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52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1793919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0F0F0"/>
                <w:right w:val="none" w:sz="0" w:space="0" w:color="auto"/>
              </w:divBdr>
            </w:div>
          </w:divsChild>
        </w:div>
        <w:div w:id="213786710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90112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8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9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6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9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0F0F0"/>
                <w:right w:val="none" w:sz="0" w:space="0" w:color="auto"/>
              </w:divBdr>
            </w:div>
          </w:divsChild>
        </w:div>
      </w:divsChild>
    </w:div>
    <w:div w:id="810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801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63003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1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6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4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3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1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9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6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0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0F0F0"/>
                <w:right w:val="none" w:sz="0" w:space="0" w:color="auto"/>
              </w:divBdr>
            </w:div>
          </w:divsChild>
        </w:div>
      </w:divsChild>
    </w:div>
    <w:div w:id="1031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611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57260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7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4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43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6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8026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43343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5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2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0F0F0"/>
                <w:right w:val="none" w:sz="0" w:space="0" w:color="auto"/>
              </w:divBdr>
            </w:div>
          </w:divsChild>
        </w:div>
      </w:divsChild>
    </w:div>
    <w:div w:id="211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IA-DOCS\MIS%20CUENTAS\PMO%20-%20CONSUMO\MAS%20PLANTILLAS%20A%20MODIFICAR_V2\PLT.PMO.Dise&#241;o_Tecn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E916DAD81748E4B3C3CE88A594B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D038B-9EBF-4C42-837D-A02532A2E48E}"/>
      </w:docPartPr>
      <w:docPartBody>
        <w:p w:rsidR="008800F0" w:rsidRDefault="00000000">
          <w:pPr>
            <w:pStyle w:val="A5E916DAD81748E4B3C3CE88A594B924"/>
          </w:pPr>
          <w:r w:rsidRPr="00D610EE">
            <w:rPr>
              <w:rStyle w:val="Textodelmarcadordeposicin"/>
            </w:rPr>
            <w:t>[Categoría]</w:t>
          </w:r>
        </w:p>
      </w:docPartBody>
    </w:docPart>
    <w:docPart>
      <w:docPartPr>
        <w:name w:val="540B961A732D4A2AAA3B5D4E368B7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6CF5-296B-4866-AE55-AC152EE94DCC}"/>
      </w:docPartPr>
      <w:docPartBody>
        <w:p w:rsidR="008800F0" w:rsidRDefault="00000000">
          <w:pPr>
            <w:pStyle w:val="540B961A732D4A2AAA3B5D4E368B7DD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8D91B040B65446A8A076D95570812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5EF07-4406-4998-85E6-2892CAE7059C}"/>
      </w:docPartPr>
      <w:docPartBody>
        <w:p w:rsidR="008800F0" w:rsidRDefault="00000000">
          <w:pPr>
            <w:pStyle w:val="8D91B040B65446A8A076D95570812174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D3"/>
    <w:rsid w:val="000748B2"/>
    <w:rsid w:val="00205C97"/>
    <w:rsid w:val="008800F0"/>
    <w:rsid w:val="009304EC"/>
    <w:rsid w:val="00AF0CA9"/>
    <w:rsid w:val="00C213D3"/>
    <w:rsid w:val="00D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Pr>
      <w:color w:val="808080"/>
    </w:rPr>
  </w:style>
  <w:style w:type="paragraph" w:customStyle="1" w:styleId="A5E916DAD81748E4B3C3CE88A594B924">
    <w:name w:val="A5E916DAD81748E4B3C3CE88A594B924"/>
  </w:style>
  <w:style w:type="paragraph" w:customStyle="1" w:styleId="540B961A732D4A2AAA3B5D4E368B7DD1">
    <w:name w:val="540B961A732D4A2AAA3B5D4E368B7DD1"/>
  </w:style>
  <w:style w:type="paragraph" w:customStyle="1" w:styleId="8D91B040B65446A8A076D95570812174">
    <w:name w:val="8D91B040B65446A8A076D95570812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8FCD3-5E95-447B-895E-E0098132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PLT.PMO.Diseño_Tecnico.dotx</Template>
  <TotalTime>0</TotalTime>
  <Pages>25</Pages>
  <Words>2170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Información [acrónimo proyecto]</vt:lpstr>
    </vt:vector>
  </TitlesOfParts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Información [acrónimo proyecto]</dc:title>
  <dc:creator/>
  <cp:lastModifiedBy/>
  <cp:revision>1</cp:revision>
  <dcterms:created xsi:type="dcterms:W3CDTF">2023-02-21T08:05:00Z</dcterms:created>
  <dcterms:modified xsi:type="dcterms:W3CDTF">2024-01-02T10:07:00Z</dcterms:modified>
  <cp:category>DISEÑO TÉCNICO</cp:category>
</cp:coreProperties>
</file>